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756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60"/>
        <w:gridCol w:w="1542"/>
        <w:gridCol w:w="3228"/>
      </w:tblGrid>
      <w:tr w:rsidR="00FB6C1E" w:rsidRPr="00FF67F7" w14:paraId="0EEF5922" w14:textId="77777777" w:rsidTr="001778A2">
        <w:trPr>
          <w:trHeight w:val="317"/>
        </w:trPr>
        <w:tc>
          <w:tcPr>
            <w:tcW w:w="9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62AA9" w14:textId="77777777" w:rsidR="00FB6C1E" w:rsidRPr="004A0629" w:rsidRDefault="00C27711" w:rsidP="00C27711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4A0629">
              <w:rPr>
                <w:rFonts w:ascii="Calibri" w:hAnsi="Calibri" w:cs="Calibri"/>
                <w:sz w:val="22"/>
                <w:szCs w:val="22"/>
              </w:rPr>
              <w:t>Faculty of Engineering and Technology</w:t>
            </w:r>
          </w:p>
        </w:tc>
      </w:tr>
      <w:tr w:rsidR="00FB6C1E" w:rsidRPr="00FF67F7" w14:paraId="6B92293C" w14:textId="77777777" w:rsidTr="001778A2">
        <w:trPr>
          <w:trHeight w:val="317"/>
        </w:trPr>
        <w:tc>
          <w:tcPr>
            <w:tcW w:w="9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B28A0" w14:textId="77777777" w:rsidR="00FB6C1E" w:rsidRPr="004A0629" w:rsidRDefault="00FB6C1E" w:rsidP="00C27711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4A0629">
              <w:rPr>
                <w:rFonts w:ascii="Calibri" w:hAnsi="Calibri" w:cs="Calibri"/>
                <w:sz w:val="22"/>
                <w:szCs w:val="22"/>
                <w:lang w:val="en-US"/>
              </w:rPr>
              <w:t>Ramaiah University of Applied Sciences</w:t>
            </w:r>
          </w:p>
        </w:tc>
      </w:tr>
      <w:tr w:rsidR="00FB6C1E" w:rsidRPr="00FF67F7" w14:paraId="3523DD4A" w14:textId="77777777" w:rsidTr="001778A2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44DBF4" w14:textId="77777777" w:rsidR="00FB6C1E" w:rsidRPr="00CE1B33" w:rsidRDefault="00FB6C1E" w:rsidP="00C27711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CE1B33">
              <w:rPr>
                <w:rFonts w:ascii="Calibri" w:hAnsi="Calibri" w:cs="Calibri"/>
                <w:sz w:val="22"/>
                <w:szCs w:val="22"/>
              </w:rPr>
              <w:t>Department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B714E8" w14:textId="77777777" w:rsidR="00FB6C1E" w:rsidRPr="004A0629" w:rsidRDefault="00C27711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0"/>
                <w:szCs w:val="22"/>
              </w:rPr>
              <w:t>Computer Science and Engineering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9C605" w14:textId="77777777" w:rsidR="00FB6C1E" w:rsidRPr="00CE1B33" w:rsidRDefault="0017665F" w:rsidP="00C27711">
            <w:pPr>
              <w:pStyle w:val="Heading1"/>
              <w:contextualSpacing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CE1B33">
              <w:rPr>
                <w:rFonts w:ascii="Calibri" w:hAnsi="Calibri" w:cs="Calibri"/>
                <w:sz w:val="22"/>
                <w:szCs w:val="22"/>
              </w:rPr>
              <w:t>Programme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EA16E" w14:textId="77777777" w:rsidR="00FB6C1E" w:rsidRPr="004A0629" w:rsidRDefault="00C27711" w:rsidP="00C27711">
            <w:pPr>
              <w:pStyle w:val="Heading1"/>
              <w:contextualSpacing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0"/>
                <w:szCs w:val="22"/>
              </w:rPr>
              <w:t>B. Tech. in CSE</w:t>
            </w:r>
          </w:p>
        </w:tc>
      </w:tr>
      <w:tr w:rsidR="00CF73E9" w:rsidRPr="00FF67F7" w14:paraId="05435DFF" w14:textId="77777777" w:rsidTr="001778A2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ED420A" w14:textId="77777777" w:rsidR="00CF73E9" w:rsidRPr="00CE1B33" w:rsidRDefault="00CF73E9" w:rsidP="00C27711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CE1B33">
              <w:rPr>
                <w:rFonts w:ascii="Calibri" w:hAnsi="Calibri" w:cs="Calibri"/>
                <w:sz w:val="22"/>
                <w:szCs w:val="22"/>
              </w:rPr>
              <w:t xml:space="preserve">Semester/Batch 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B5187" w14:textId="290A6954" w:rsidR="00CF73E9" w:rsidRPr="004A0629" w:rsidRDefault="00552EE7" w:rsidP="00552EE7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3</w:t>
            </w:r>
            <w:r w:rsidRPr="00552EE7">
              <w:rPr>
                <w:rFonts w:ascii="Calibri" w:hAnsi="Calibri" w:cs="Calibri"/>
                <w:b w:val="0"/>
                <w:sz w:val="20"/>
                <w:szCs w:val="22"/>
                <w:vertAlign w:val="superscript"/>
              </w:rPr>
              <w:t>rd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t xml:space="preserve"> </w:t>
            </w:r>
            <w:r w:rsidR="00E05844">
              <w:rPr>
                <w:rFonts w:ascii="Calibri" w:hAnsi="Calibri" w:cs="Calibri"/>
                <w:b w:val="0"/>
                <w:sz w:val="20"/>
                <w:szCs w:val="22"/>
              </w:rPr>
              <w:t>Semester/201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t>8</w:t>
            </w:r>
          </w:p>
        </w:tc>
      </w:tr>
      <w:tr w:rsidR="00FB6C1E" w:rsidRPr="00FF67F7" w14:paraId="0281FB0D" w14:textId="77777777" w:rsidTr="001778A2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9AAB9" w14:textId="77777777" w:rsidR="00FB6C1E" w:rsidRPr="00CE1B33" w:rsidRDefault="0017665F" w:rsidP="00C27711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CE1B33">
              <w:rPr>
                <w:rFonts w:ascii="Calibri" w:hAnsi="Calibri" w:cs="Calibri"/>
                <w:sz w:val="22"/>
                <w:szCs w:val="22"/>
              </w:rPr>
              <w:t>Course</w:t>
            </w:r>
            <w:r w:rsidR="00FB6C1E" w:rsidRPr="00CE1B33">
              <w:rPr>
                <w:rFonts w:ascii="Calibri" w:hAnsi="Calibri" w:cs="Calibri"/>
                <w:sz w:val="22"/>
                <w:szCs w:val="22"/>
              </w:rPr>
              <w:t xml:space="preserve"> Code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73FB1" w14:textId="705C3831" w:rsidR="00FB6C1E" w:rsidRPr="004A0629" w:rsidRDefault="00EB221A" w:rsidP="00552EE7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EB221A">
              <w:rPr>
                <w:rFonts w:ascii="Calibri" w:hAnsi="Calibri" w:cs="Calibri"/>
                <w:b w:val="0"/>
                <w:sz w:val="20"/>
                <w:szCs w:val="22"/>
              </w:rPr>
              <w:t>19CSC204A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343E4" w14:textId="77777777" w:rsidR="00FB6C1E" w:rsidRPr="00CE1B33" w:rsidRDefault="0017665F" w:rsidP="00C27711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CE1B33">
              <w:rPr>
                <w:rFonts w:ascii="Calibri" w:hAnsi="Calibri" w:cs="Calibri"/>
                <w:sz w:val="22"/>
                <w:szCs w:val="22"/>
              </w:rPr>
              <w:t>Course</w:t>
            </w:r>
            <w:r w:rsidR="00FB6C1E" w:rsidRPr="00CE1B33">
              <w:rPr>
                <w:rFonts w:ascii="Calibri" w:hAnsi="Calibri" w:cs="Calibri"/>
                <w:sz w:val="22"/>
                <w:szCs w:val="22"/>
              </w:rPr>
              <w:t xml:space="preserve"> Title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04C76" w14:textId="39C4AC89" w:rsidR="00FB6C1E" w:rsidRPr="004A0629" w:rsidRDefault="00552EE7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Logic Design</w:t>
            </w:r>
          </w:p>
        </w:tc>
      </w:tr>
      <w:tr w:rsidR="00FB6C1E" w:rsidRPr="00FF67F7" w14:paraId="22D64167" w14:textId="77777777" w:rsidTr="001778A2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8CD55" w14:textId="0BD8A48F" w:rsidR="00FB6C1E" w:rsidRPr="00CE1B33" w:rsidRDefault="0017665F" w:rsidP="00C27711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CE1B33">
              <w:rPr>
                <w:rFonts w:ascii="Calibri" w:hAnsi="Calibri" w:cs="Calibri"/>
                <w:sz w:val="22"/>
                <w:szCs w:val="22"/>
              </w:rPr>
              <w:t>Course</w:t>
            </w:r>
            <w:r w:rsidR="007F71E9" w:rsidRPr="00CE1B33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E05844" w:rsidRPr="00CE1B33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A04C8" w14:textId="3D04E184" w:rsidR="00FB6C1E" w:rsidRPr="004A0629" w:rsidRDefault="001778A2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Mr. Narasimha Murthy K. R.</w:t>
            </w:r>
            <w:r w:rsidR="00552EE7">
              <w:rPr>
                <w:rFonts w:ascii="Calibri" w:hAnsi="Calibri" w:cs="Calibri"/>
                <w:b w:val="0"/>
                <w:sz w:val="20"/>
                <w:szCs w:val="22"/>
              </w:rPr>
              <w:t xml:space="preserve"> and Mr. V. Deepak</w:t>
            </w:r>
          </w:p>
        </w:tc>
      </w:tr>
    </w:tbl>
    <w:p w14:paraId="1097D09B" w14:textId="77777777" w:rsidR="0081360A" w:rsidRPr="0081360A" w:rsidRDefault="0081360A" w:rsidP="0081360A">
      <w:pPr>
        <w:rPr>
          <w:vanish/>
        </w:rPr>
      </w:pPr>
    </w:p>
    <w:tbl>
      <w:tblPr>
        <w:tblpPr w:leftFromText="180" w:rightFromText="180" w:vertAnchor="page" w:horzAnchor="margin" w:tblpY="5056"/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432"/>
        <w:gridCol w:w="720"/>
        <w:gridCol w:w="1078"/>
        <w:gridCol w:w="1082"/>
      </w:tblGrid>
      <w:tr w:rsidR="00495BC9" w:rsidRPr="008473CE" w14:paraId="19D7864C" w14:textId="77777777" w:rsidTr="001778A2">
        <w:trPr>
          <w:cantSplit/>
          <w:trHeight w:val="20"/>
        </w:trPr>
        <w:tc>
          <w:tcPr>
            <w:tcW w:w="970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B2A8906" w14:textId="77777777" w:rsidR="00495BC9" w:rsidRPr="00C27711" w:rsidRDefault="00495BC9" w:rsidP="001778A2">
            <w:pPr>
              <w:pStyle w:val="Title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</w:p>
        </w:tc>
      </w:tr>
      <w:tr w:rsidR="00495BC9" w:rsidRPr="008473CE" w14:paraId="7BA0F7CA" w14:textId="77777777" w:rsidTr="001778A2">
        <w:trPr>
          <w:cantSplit/>
          <w:trHeight w:val="20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14:paraId="7C47C049" w14:textId="77777777" w:rsidR="00495BC9" w:rsidRPr="00C27711" w:rsidRDefault="00495BC9" w:rsidP="001778A2">
            <w:pPr>
              <w:pStyle w:val="Title"/>
              <w:ind w:left="113" w:right="113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  <w:r w:rsidRPr="00C27711"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Sections</w:t>
            </w:r>
          </w:p>
        </w:tc>
        <w:tc>
          <w:tcPr>
            <w:tcW w:w="6291" w:type="dxa"/>
            <w:gridSpan w:val="2"/>
            <w:vMerge w:val="restart"/>
            <w:vAlign w:val="center"/>
          </w:tcPr>
          <w:p w14:paraId="67A8B6F0" w14:textId="77777777" w:rsidR="00495BC9" w:rsidRPr="00C27711" w:rsidRDefault="00495BC9" w:rsidP="001778A2">
            <w:pPr>
              <w:pStyle w:val="Title"/>
              <w:ind w:left="190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  <w:r w:rsidRPr="00C27711">
              <w:rPr>
                <w:rFonts w:asciiTheme="minorHAnsi" w:hAnsiTheme="minorHAnsi" w:cs="Calibri"/>
                <w:sz w:val="20"/>
                <w:szCs w:val="20"/>
                <w:u w:val="none"/>
              </w:rPr>
              <w:t>Marking Scheme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E7F104B" w14:textId="77777777" w:rsidR="00495BC9" w:rsidRPr="00C27711" w:rsidRDefault="00495BC9" w:rsidP="001778A2">
            <w:pPr>
              <w:pStyle w:val="Title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 w:rsidRPr="00C27711"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Marks</w:t>
            </w:r>
          </w:p>
        </w:tc>
      </w:tr>
      <w:tr w:rsidR="00495BC9" w:rsidRPr="008473CE" w14:paraId="4E6DB35B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94F0BD2" w14:textId="77777777" w:rsidR="00495BC9" w:rsidRPr="00C27711" w:rsidRDefault="00495BC9" w:rsidP="001778A2">
            <w:pPr>
              <w:pStyle w:val="Title"/>
              <w:jc w:val="left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</w:p>
        </w:tc>
        <w:tc>
          <w:tcPr>
            <w:tcW w:w="629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88578D8" w14:textId="77777777" w:rsidR="00495BC9" w:rsidRPr="00C27711" w:rsidRDefault="00495BC9" w:rsidP="001778A2">
            <w:pPr>
              <w:pStyle w:val="Title"/>
              <w:ind w:left="190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bottom w:val="double" w:sz="4" w:space="0" w:color="auto"/>
            </w:tcBorders>
            <w:textDirection w:val="btLr"/>
          </w:tcPr>
          <w:p w14:paraId="5379AC1E" w14:textId="77777777" w:rsidR="00495BC9" w:rsidRPr="00C27711" w:rsidRDefault="00495BC9" w:rsidP="001778A2">
            <w:pPr>
              <w:pStyle w:val="Title"/>
              <w:ind w:left="72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 w:rsidRPr="00C27711"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Max Marks</w:t>
            </w:r>
          </w:p>
        </w:tc>
        <w:tc>
          <w:tcPr>
            <w:tcW w:w="1078" w:type="dxa"/>
            <w:tcBorders>
              <w:bottom w:val="double" w:sz="4" w:space="0" w:color="auto"/>
            </w:tcBorders>
            <w:vAlign w:val="center"/>
          </w:tcPr>
          <w:p w14:paraId="7DCCD6D5" w14:textId="77777777" w:rsidR="00495BC9" w:rsidRPr="00C27711" w:rsidRDefault="00495BC9" w:rsidP="001778A2">
            <w:pPr>
              <w:pStyle w:val="Title"/>
              <w:ind w:left="72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 w:rsidRPr="00C27711"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First Examiner Marks</w:t>
            </w:r>
          </w:p>
        </w:tc>
        <w:tc>
          <w:tcPr>
            <w:tcW w:w="108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65AA4B6" w14:textId="77777777" w:rsidR="00495BC9" w:rsidRPr="001778A2" w:rsidRDefault="00E8250C" w:rsidP="001778A2">
            <w:pPr>
              <w:pStyle w:val="Title"/>
              <w:jc w:val="left"/>
              <w:rPr>
                <w:rFonts w:asciiTheme="minorHAnsi" w:hAnsiTheme="minorHAnsi" w:cs="Calibri"/>
                <w:bCs w:val="0"/>
                <w:sz w:val="18"/>
                <w:szCs w:val="20"/>
                <w:u w:val="none"/>
              </w:rPr>
            </w:pPr>
            <w:r w:rsidRPr="001778A2">
              <w:rPr>
                <w:rFonts w:asciiTheme="minorHAnsi" w:hAnsiTheme="minorHAnsi" w:cs="Calibri"/>
                <w:bCs w:val="0"/>
                <w:sz w:val="18"/>
                <w:szCs w:val="20"/>
                <w:u w:val="none"/>
              </w:rPr>
              <w:t xml:space="preserve">Moderator </w:t>
            </w:r>
          </w:p>
        </w:tc>
      </w:tr>
      <w:tr w:rsidR="00495BC9" w:rsidRPr="008473CE" w14:paraId="4775A5C3" w14:textId="77777777" w:rsidTr="001778A2">
        <w:trPr>
          <w:cantSplit/>
          <w:trHeight w:val="2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18690B5" w14:textId="229B7C81" w:rsidR="00495BC9" w:rsidRPr="00C27711" w:rsidRDefault="00E05844" w:rsidP="001778A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Question 1</w:t>
            </w:r>
          </w:p>
        </w:tc>
        <w:tc>
          <w:tcPr>
            <w:tcW w:w="917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26A6A1E" w14:textId="77777777" w:rsidR="00495BC9" w:rsidRPr="00C27711" w:rsidRDefault="00495BC9" w:rsidP="001778A2">
            <w:pPr>
              <w:pStyle w:val="Title"/>
              <w:spacing w:line="276" w:lineRule="auto"/>
              <w:jc w:val="left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</w:tr>
      <w:tr w:rsidR="0056682F" w:rsidRPr="008473CE" w14:paraId="3EF31D8E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76511C6" w14:textId="77777777" w:rsidR="0056682F" w:rsidRPr="00C27711" w:rsidRDefault="0056682F" w:rsidP="001778A2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B677A92" w14:textId="7E06AA3D" w:rsidR="0056682F" w:rsidRPr="007E2F89" w:rsidRDefault="00E05844" w:rsidP="001778A2">
            <w:pPr>
              <w:pStyle w:val="ListParagraph"/>
              <w:shd w:val="clear" w:color="auto" w:fill="FFFFFF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A</w:t>
            </w:r>
          </w:p>
        </w:tc>
        <w:tc>
          <w:tcPr>
            <w:tcW w:w="5432" w:type="dxa"/>
            <w:vAlign w:val="center"/>
          </w:tcPr>
          <w:p w14:paraId="5BD6223B" w14:textId="61C6C600" w:rsidR="0056682F" w:rsidRPr="0056682F" w:rsidRDefault="00552EE7" w:rsidP="001778A2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Introduction</w:t>
            </w:r>
          </w:p>
        </w:tc>
        <w:tc>
          <w:tcPr>
            <w:tcW w:w="720" w:type="dxa"/>
            <w:vAlign w:val="center"/>
          </w:tcPr>
          <w:p w14:paraId="40EC208D" w14:textId="7F0DFAD6" w:rsidR="0056682F" w:rsidRPr="00D7316F" w:rsidRDefault="00552EE7" w:rsidP="001778A2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01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3DA9A960" w14:textId="77777777" w:rsidR="0056682F" w:rsidRPr="00C27711" w:rsidRDefault="0056682F" w:rsidP="001778A2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30D38DC9" w14:textId="77777777" w:rsidR="0056682F" w:rsidRPr="00C27711" w:rsidRDefault="0056682F" w:rsidP="001778A2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56682F" w:rsidRPr="008473CE" w14:paraId="44AE1A4B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C199A5" w14:textId="77777777" w:rsidR="0056682F" w:rsidRPr="00C27711" w:rsidRDefault="0056682F" w:rsidP="001778A2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1130063E" w14:textId="60BDD01B" w:rsidR="0056682F" w:rsidRPr="007E2F89" w:rsidRDefault="00E05844" w:rsidP="001778A2">
            <w:pPr>
              <w:pStyle w:val="ListParagraph"/>
              <w:shd w:val="clear" w:color="auto" w:fill="FFFFFF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B</w:t>
            </w:r>
          </w:p>
        </w:tc>
        <w:tc>
          <w:tcPr>
            <w:tcW w:w="5432" w:type="dxa"/>
            <w:vAlign w:val="center"/>
          </w:tcPr>
          <w:p w14:paraId="7A6C2DF2" w14:textId="21A6E104" w:rsidR="0056682F" w:rsidRPr="00C27711" w:rsidRDefault="00552EE7" w:rsidP="00C8621A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Circuit Design</w:t>
            </w:r>
          </w:p>
        </w:tc>
        <w:tc>
          <w:tcPr>
            <w:tcW w:w="720" w:type="dxa"/>
            <w:vAlign w:val="center"/>
          </w:tcPr>
          <w:p w14:paraId="232B8A50" w14:textId="565CE7C4" w:rsidR="0056682F" w:rsidRPr="00D7316F" w:rsidRDefault="00552EE7" w:rsidP="00E05844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04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5865DA08" w14:textId="77777777" w:rsidR="0056682F" w:rsidRPr="00C27711" w:rsidRDefault="0056682F" w:rsidP="001778A2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566A3CDF" w14:textId="77777777" w:rsidR="0056682F" w:rsidRPr="00C27711" w:rsidRDefault="0056682F" w:rsidP="001778A2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C8621A" w:rsidRPr="008473CE" w14:paraId="7C21F199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6337C92" w14:textId="77777777" w:rsidR="00C8621A" w:rsidRPr="00C27711" w:rsidRDefault="00C8621A" w:rsidP="00C8621A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03ED843" w14:textId="6CE59604" w:rsidR="00C8621A" w:rsidRPr="007E2F89" w:rsidRDefault="00E05844" w:rsidP="00C8621A">
            <w:pPr>
              <w:pStyle w:val="ListParagraph"/>
              <w:shd w:val="clear" w:color="auto" w:fill="FFFFFF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C</w:t>
            </w:r>
          </w:p>
        </w:tc>
        <w:tc>
          <w:tcPr>
            <w:tcW w:w="5432" w:type="dxa"/>
            <w:vAlign w:val="center"/>
          </w:tcPr>
          <w:p w14:paraId="65FB5968" w14:textId="1A132954" w:rsidR="00C8621A" w:rsidRPr="00C27711" w:rsidRDefault="00552EE7" w:rsidP="00C8621A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Simulation of Circuit</w:t>
            </w:r>
          </w:p>
        </w:tc>
        <w:tc>
          <w:tcPr>
            <w:tcW w:w="720" w:type="dxa"/>
            <w:vAlign w:val="center"/>
          </w:tcPr>
          <w:p w14:paraId="76A1C72A" w14:textId="45342624" w:rsidR="00C8621A" w:rsidRPr="00D7316F" w:rsidRDefault="00552EE7" w:rsidP="00E05844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03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3762950A" w14:textId="77777777" w:rsidR="00C8621A" w:rsidRPr="00C27711" w:rsidRDefault="00C8621A" w:rsidP="00C8621A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5BFC60FF" w14:textId="77777777" w:rsidR="00C8621A" w:rsidRPr="00C27711" w:rsidRDefault="00C8621A" w:rsidP="00C8621A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2B38E3" w:rsidRPr="008473CE" w14:paraId="642720C7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BF65DCF" w14:textId="77777777" w:rsidR="002B38E3" w:rsidRPr="00C27711" w:rsidRDefault="002B38E3" w:rsidP="00C8621A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579B23A" w14:textId="4C215306" w:rsidR="002B38E3" w:rsidRDefault="002B38E3" w:rsidP="00C8621A">
            <w:pPr>
              <w:pStyle w:val="ListParagraph"/>
              <w:shd w:val="clear" w:color="auto" w:fill="FFFFFF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D</w:t>
            </w:r>
          </w:p>
        </w:tc>
        <w:tc>
          <w:tcPr>
            <w:tcW w:w="5432" w:type="dxa"/>
            <w:vAlign w:val="center"/>
          </w:tcPr>
          <w:p w14:paraId="08B747CC" w14:textId="755FA234" w:rsidR="002B38E3" w:rsidRDefault="00552EE7" w:rsidP="00C8621A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Circuit using NAND Gates</w:t>
            </w:r>
          </w:p>
        </w:tc>
        <w:tc>
          <w:tcPr>
            <w:tcW w:w="720" w:type="dxa"/>
            <w:vAlign w:val="center"/>
          </w:tcPr>
          <w:p w14:paraId="7A49FFB9" w14:textId="7CA8080B" w:rsidR="002B38E3" w:rsidRDefault="00552EE7" w:rsidP="00E05844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02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03E45944" w14:textId="77777777" w:rsidR="002B38E3" w:rsidRPr="00C27711" w:rsidRDefault="002B38E3" w:rsidP="00C8621A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6A413F52" w14:textId="77777777" w:rsidR="002B38E3" w:rsidRPr="00C27711" w:rsidRDefault="002B38E3" w:rsidP="00C8621A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C8621A" w:rsidRPr="008473CE" w14:paraId="773FF22A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D3E680E" w14:textId="77777777" w:rsidR="00C8621A" w:rsidRPr="00C27711" w:rsidRDefault="00C8621A" w:rsidP="00C8621A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1E2AA31A" w14:textId="77777777" w:rsidR="00C8621A" w:rsidRPr="00C27711" w:rsidRDefault="00C8621A" w:rsidP="00C8621A">
            <w:pPr>
              <w:tabs>
                <w:tab w:val="left" w:pos="1455"/>
              </w:tabs>
              <w:spacing w:line="276" w:lineRule="au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43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4BFD0E5" w14:textId="01C44D92" w:rsidR="00C8621A" w:rsidRPr="00C27711" w:rsidRDefault="00552EE7" w:rsidP="00C8621A">
            <w:pPr>
              <w:tabs>
                <w:tab w:val="num" w:pos="810"/>
              </w:tabs>
              <w:spacing w:line="276" w:lineRule="auto"/>
              <w:jc w:val="right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Question 1</w:t>
            </w:r>
            <w:r w:rsidR="00C8621A" w:rsidRPr="00C27711">
              <w:rPr>
                <w:rFonts w:asciiTheme="minorHAnsi" w:hAnsiTheme="minorHAnsi" w:cs="Calibri"/>
                <w:b/>
                <w:sz w:val="20"/>
                <w:szCs w:val="20"/>
              </w:rPr>
              <w:t xml:space="preserve"> Max Marks</w:t>
            </w:r>
          </w:p>
        </w:tc>
        <w:tc>
          <w:tcPr>
            <w:tcW w:w="720" w:type="dxa"/>
            <w:vAlign w:val="center"/>
          </w:tcPr>
          <w:p w14:paraId="2DBDC0BA" w14:textId="73C46332" w:rsidR="00C8621A" w:rsidRPr="00C27711" w:rsidRDefault="00E05844" w:rsidP="00E05844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78" w:type="dxa"/>
            <w:vAlign w:val="center"/>
          </w:tcPr>
          <w:p w14:paraId="639769BF" w14:textId="77777777" w:rsidR="00C8621A" w:rsidRPr="00C27711" w:rsidRDefault="00C8621A" w:rsidP="00C8621A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42C0BDD8" w14:textId="77777777" w:rsidR="00C8621A" w:rsidRPr="00C27711" w:rsidRDefault="00C8621A" w:rsidP="00C8621A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C8621A" w:rsidRPr="008473CE" w14:paraId="60A4B7B6" w14:textId="77777777" w:rsidTr="001778A2">
        <w:trPr>
          <w:cantSplit/>
          <w:trHeight w:val="2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B3A2845" w14:textId="32C6712F" w:rsidR="00C8621A" w:rsidRPr="00C27711" w:rsidRDefault="00E05844" w:rsidP="00C8621A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Question 2</w:t>
            </w:r>
          </w:p>
        </w:tc>
        <w:tc>
          <w:tcPr>
            <w:tcW w:w="917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127D860" w14:textId="77777777" w:rsidR="00C8621A" w:rsidRPr="00C27711" w:rsidRDefault="00C8621A" w:rsidP="00C8621A">
            <w:pPr>
              <w:pStyle w:val="Title"/>
              <w:spacing w:line="276" w:lineRule="auto"/>
              <w:jc w:val="left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</w:tr>
      <w:tr w:rsidR="00C5225E" w:rsidRPr="008473CE" w14:paraId="6E73C81A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2A289CFB" w14:textId="77777777" w:rsidR="00C5225E" w:rsidRPr="00C27711" w:rsidRDefault="00C5225E" w:rsidP="00C5225E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31B172E" w14:textId="68797A26" w:rsidR="00C5225E" w:rsidRPr="007E2F89" w:rsidRDefault="00C5225E" w:rsidP="00C5225E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A</w:t>
            </w:r>
          </w:p>
        </w:tc>
        <w:tc>
          <w:tcPr>
            <w:tcW w:w="5432" w:type="dxa"/>
            <w:vAlign w:val="center"/>
          </w:tcPr>
          <w:p w14:paraId="71554348" w14:textId="3C680F15" w:rsidR="00C5225E" w:rsidRPr="00C3007B" w:rsidRDefault="00C5225E" w:rsidP="00C5225E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Introduction</w:t>
            </w:r>
          </w:p>
        </w:tc>
        <w:tc>
          <w:tcPr>
            <w:tcW w:w="720" w:type="dxa"/>
            <w:vAlign w:val="center"/>
          </w:tcPr>
          <w:p w14:paraId="6F031FDC" w14:textId="7F175FCF" w:rsidR="00C5225E" w:rsidRPr="00D7316F" w:rsidRDefault="00C5225E" w:rsidP="00C5225E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01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65EA1AC1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6111443D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C5225E" w:rsidRPr="008473CE" w14:paraId="2FD64090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03503146" w14:textId="77777777" w:rsidR="00C5225E" w:rsidRPr="00C27711" w:rsidRDefault="00C5225E" w:rsidP="00C5225E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67EEEB3" w14:textId="0DE570EA" w:rsidR="00C5225E" w:rsidRDefault="00C5225E" w:rsidP="00C5225E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B</w:t>
            </w:r>
          </w:p>
        </w:tc>
        <w:tc>
          <w:tcPr>
            <w:tcW w:w="5432" w:type="dxa"/>
            <w:vAlign w:val="center"/>
          </w:tcPr>
          <w:p w14:paraId="3E981034" w14:textId="3EC37778" w:rsidR="00C5225E" w:rsidRDefault="00C5225E" w:rsidP="00C5225E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Circuit Design</w:t>
            </w:r>
          </w:p>
        </w:tc>
        <w:tc>
          <w:tcPr>
            <w:tcW w:w="720" w:type="dxa"/>
            <w:vAlign w:val="center"/>
          </w:tcPr>
          <w:p w14:paraId="6AB28284" w14:textId="75947952" w:rsidR="00C5225E" w:rsidRDefault="00C5225E" w:rsidP="00C5225E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03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5D45E3CF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5D415E94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C5225E" w:rsidRPr="008473CE" w14:paraId="6B732625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AD07585" w14:textId="77777777" w:rsidR="00C5225E" w:rsidRPr="00C27711" w:rsidRDefault="00C5225E" w:rsidP="00C5225E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A3954B1" w14:textId="5361CF10" w:rsidR="00C5225E" w:rsidRPr="007E2F89" w:rsidRDefault="00C5225E" w:rsidP="00C5225E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C</w:t>
            </w:r>
          </w:p>
        </w:tc>
        <w:tc>
          <w:tcPr>
            <w:tcW w:w="5432" w:type="dxa"/>
            <w:vAlign w:val="center"/>
          </w:tcPr>
          <w:p w14:paraId="6473015C" w14:textId="66C11553" w:rsidR="00C5225E" w:rsidRPr="00C3007B" w:rsidRDefault="00C5225E" w:rsidP="00C5225E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Simulation of Circuit</w:t>
            </w:r>
          </w:p>
        </w:tc>
        <w:tc>
          <w:tcPr>
            <w:tcW w:w="720" w:type="dxa"/>
            <w:vAlign w:val="center"/>
          </w:tcPr>
          <w:p w14:paraId="2B081851" w14:textId="698DCE8A" w:rsidR="00C5225E" w:rsidRPr="00D7316F" w:rsidRDefault="00C5225E" w:rsidP="00C5225E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02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7099927F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4E95FF62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C5225E" w:rsidRPr="008473CE" w14:paraId="764179F2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3B8B4796" w14:textId="77777777" w:rsidR="00C5225E" w:rsidRPr="00C27711" w:rsidRDefault="00C5225E" w:rsidP="00C5225E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9461FEE" w14:textId="6A518229" w:rsidR="00C5225E" w:rsidRPr="007E2F89" w:rsidRDefault="00C5225E" w:rsidP="00C5225E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D</w:t>
            </w:r>
          </w:p>
        </w:tc>
        <w:tc>
          <w:tcPr>
            <w:tcW w:w="5432" w:type="dxa"/>
            <w:vAlign w:val="center"/>
          </w:tcPr>
          <w:p w14:paraId="4243D084" w14:textId="40D03E63" w:rsidR="00C5225E" w:rsidRPr="00C3007B" w:rsidRDefault="00C5225E" w:rsidP="00C5225E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Circuit using Ex-OR Gates</w:t>
            </w:r>
          </w:p>
        </w:tc>
        <w:tc>
          <w:tcPr>
            <w:tcW w:w="720" w:type="dxa"/>
            <w:vAlign w:val="center"/>
          </w:tcPr>
          <w:p w14:paraId="3EA336BD" w14:textId="3685EC39" w:rsidR="00C5225E" w:rsidRPr="00D7316F" w:rsidRDefault="00C5225E" w:rsidP="00C5225E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04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1677C1E3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0B55D10C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C5225E" w:rsidRPr="008473CE" w14:paraId="28B22C42" w14:textId="77777777" w:rsidTr="001778A2">
        <w:trPr>
          <w:cantSplit/>
          <w:trHeight w:val="20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4009DC8" w14:textId="77777777" w:rsidR="00C5225E" w:rsidRPr="00C27711" w:rsidRDefault="00C5225E" w:rsidP="00C5225E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6B1FD4B" w14:textId="77777777" w:rsidR="00C5225E" w:rsidRPr="00C27711" w:rsidRDefault="00C5225E" w:rsidP="00C5225E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43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54ECE7B" w14:textId="5D092276" w:rsidR="00C5225E" w:rsidRPr="00C27711" w:rsidRDefault="00C5225E" w:rsidP="00C5225E">
            <w:pPr>
              <w:spacing w:line="276" w:lineRule="auto"/>
              <w:contextualSpacing/>
              <w:jc w:val="right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Question 2</w:t>
            </w:r>
            <w:r w:rsidRPr="00C27711">
              <w:rPr>
                <w:rFonts w:asciiTheme="minorHAnsi" w:hAnsiTheme="minorHAnsi" w:cs="Calibri"/>
                <w:b/>
                <w:sz w:val="20"/>
                <w:szCs w:val="20"/>
              </w:rPr>
              <w:t xml:space="preserve"> Max Marks</w:t>
            </w:r>
          </w:p>
        </w:tc>
        <w:tc>
          <w:tcPr>
            <w:tcW w:w="72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B543347" w14:textId="77777777" w:rsidR="00C5225E" w:rsidRPr="00C27711" w:rsidRDefault="00C5225E" w:rsidP="00C5225E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8400888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B9405DF" w14:textId="77777777" w:rsidR="00C5225E" w:rsidRPr="00C27711" w:rsidRDefault="00C5225E" w:rsidP="00C5225E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</w:tbl>
    <w:p w14:paraId="67523FCC" w14:textId="77777777" w:rsidR="0088070C" w:rsidRPr="001778A2" w:rsidRDefault="0088070C" w:rsidP="00DE014B">
      <w:pPr>
        <w:contextualSpacing/>
        <w:rPr>
          <w:rFonts w:ascii="Calibri" w:hAnsi="Calibri" w:cs="Calibri"/>
          <w:sz w:val="12"/>
          <w:szCs w:val="22"/>
        </w:rPr>
      </w:pP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"/>
        <w:gridCol w:w="2596"/>
        <w:gridCol w:w="1701"/>
        <w:gridCol w:w="4362"/>
      </w:tblGrid>
      <w:tr w:rsidR="004A0629" w:rsidRPr="004A0629" w14:paraId="4881A8D3" w14:textId="77777777" w:rsidTr="00783621">
        <w:trPr>
          <w:trHeight w:val="253"/>
        </w:trPr>
        <w:tc>
          <w:tcPr>
            <w:tcW w:w="9715" w:type="dxa"/>
            <w:gridSpan w:val="4"/>
          </w:tcPr>
          <w:p w14:paraId="596666C6" w14:textId="2109D871" w:rsidR="009D50EA" w:rsidRPr="004A0629" w:rsidRDefault="00115A2D" w:rsidP="00783621">
            <w:pPr>
              <w:pStyle w:val="Heading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Assignment</w:t>
            </w:r>
          </w:p>
        </w:tc>
      </w:tr>
      <w:tr w:rsidR="004A0629" w:rsidRPr="004A0629" w14:paraId="12FBDF19" w14:textId="77777777" w:rsidTr="00783621">
        <w:trPr>
          <w:trHeight w:val="590"/>
        </w:trPr>
        <w:tc>
          <w:tcPr>
            <w:tcW w:w="1056" w:type="dxa"/>
            <w:tcBorders>
              <w:right w:val="single" w:sz="4" w:space="0" w:color="auto"/>
            </w:tcBorders>
            <w:vAlign w:val="center"/>
          </w:tcPr>
          <w:p w14:paraId="313679E6" w14:textId="77777777" w:rsidR="009D50EA" w:rsidRPr="004A0629" w:rsidRDefault="009D50EA" w:rsidP="00783621">
            <w:pPr>
              <w:pStyle w:val="Heading1"/>
              <w:jc w:val="both"/>
              <w:rPr>
                <w:rFonts w:ascii="Calibri" w:hAnsi="Calibri" w:cs="Calibri"/>
                <w:sz w:val="20"/>
              </w:rPr>
            </w:pPr>
            <w:proofErr w:type="spellStart"/>
            <w:r w:rsidRPr="004A0629">
              <w:rPr>
                <w:rFonts w:ascii="Calibri" w:hAnsi="Calibri" w:cs="Calibri"/>
                <w:sz w:val="20"/>
              </w:rPr>
              <w:t>Reg.No</w:t>
            </w:r>
            <w:proofErr w:type="spellEnd"/>
            <w:r w:rsidRPr="004A0629">
              <w:rPr>
                <w:rFonts w:ascii="Calibri" w:hAnsi="Calibri" w:cs="Calibri"/>
                <w:sz w:val="20"/>
              </w:rPr>
              <w:t>.</w:t>
            </w:r>
          </w:p>
        </w:tc>
        <w:tc>
          <w:tcPr>
            <w:tcW w:w="25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F3ED4" w14:textId="23F44509" w:rsidR="009D50EA" w:rsidRPr="004A0629" w:rsidRDefault="00534E6B" w:rsidP="00783621">
            <w:pPr>
              <w:pStyle w:val="Heading1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18ETCS002121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A0F6D" w14:textId="77777777" w:rsidR="009D50EA" w:rsidRPr="004A0629" w:rsidRDefault="009D50EA" w:rsidP="00783621">
            <w:pPr>
              <w:pStyle w:val="Heading1"/>
              <w:rPr>
                <w:rFonts w:ascii="Calibri" w:hAnsi="Calibri" w:cs="Calibri"/>
                <w:sz w:val="20"/>
              </w:rPr>
            </w:pPr>
            <w:r w:rsidRPr="004A0629">
              <w:rPr>
                <w:rFonts w:ascii="Calibri" w:hAnsi="Calibri" w:cs="Calibri"/>
                <w:sz w:val="20"/>
              </w:rPr>
              <w:t>Name of Student</w:t>
            </w:r>
          </w:p>
        </w:tc>
        <w:tc>
          <w:tcPr>
            <w:tcW w:w="4362" w:type="dxa"/>
            <w:tcBorders>
              <w:left w:val="single" w:sz="4" w:space="0" w:color="auto"/>
            </w:tcBorders>
            <w:vAlign w:val="center"/>
          </w:tcPr>
          <w:p w14:paraId="0E3E9C39" w14:textId="20DF4C49" w:rsidR="009D50EA" w:rsidRPr="004A0629" w:rsidRDefault="00534E6B" w:rsidP="00783621">
            <w:pPr>
              <w:pStyle w:val="Heading1"/>
              <w:jc w:val="left"/>
              <w:rPr>
                <w:rFonts w:ascii="Calibri" w:hAnsi="Calibri" w:cs="Calibri"/>
                <w:sz w:val="20"/>
              </w:rPr>
            </w:pPr>
            <w:r w:rsidRPr="00534E6B">
              <w:rPr>
                <w:rFonts w:ascii="Calibri" w:hAnsi="Calibri" w:cs="Calibri"/>
                <w:sz w:val="22"/>
              </w:rPr>
              <w:t>SUBHENDU MAJI</w:t>
            </w:r>
            <w:bookmarkStart w:id="0" w:name="_GoBack"/>
            <w:bookmarkEnd w:id="0"/>
          </w:p>
        </w:tc>
      </w:tr>
    </w:tbl>
    <w:p w14:paraId="63AA71E2" w14:textId="77777777" w:rsidR="0051190C" w:rsidRPr="00783621" w:rsidRDefault="0051190C" w:rsidP="009D50EA">
      <w:pPr>
        <w:rPr>
          <w:vanish/>
          <w:sz w:val="32"/>
        </w:rPr>
      </w:pPr>
    </w:p>
    <w:p w14:paraId="1CDFE6F6" w14:textId="77777777" w:rsidR="0056682F" w:rsidRDefault="0056682F"/>
    <w:p w14:paraId="54AC2882" w14:textId="77777777" w:rsidR="009D50EA" w:rsidRPr="0041640E" w:rsidRDefault="009D50EA" w:rsidP="00DC6BBB">
      <w:pPr>
        <w:contextualSpacing/>
        <w:jc w:val="center"/>
        <w:rPr>
          <w:rFonts w:ascii="Calibri" w:hAnsi="Calibri" w:cs="Calibri"/>
          <w:b/>
          <w:sz w:val="24"/>
          <w:u w:val="single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1778A2" w:rsidRPr="009D603F" w14:paraId="3061985D" w14:textId="77777777" w:rsidTr="001778A2">
        <w:trPr>
          <w:trHeight w:val="237"/>
        </w:trPr>
        <w:tc>
          <w:tcPr>
            <w:tcW w:w="9720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B9AE575" w14:textId="77777777" w:rsidR="001778A2" w:rsidRPr="00C92FB8" w:rsidRDefault="001778A2" w:rsidP="001778A2">
            <w:pPr>
              <w:jc w:val="center"/>
              <w:rPr>
                <w:rFonts w:ascii="Calibri" w:hAnsi="Calibri" w:cs="Calibri"/>
                <w:b/>
              </w:rPr>
            </w:pPr>
            <w:r>
              <w:br w:type="page"/>
            </w:r>
            <w:r w:rsidRPr="009D603F">
              <w:rPr>
                <w:rFonts w:ascii="Calibri" w:hAnsi="Calibri" w:cs="Calibri"/>
                <w:b/>
              </w:rPr>
              <w:t>Course Marks Tabulation</w:t>
            </w:r>
          </w:p>
        </w:tc>
      </w:tr>
      <w:tr w:rsidR="001778A2" w:rsidRPr="009D603F" w14:paraId="2104BC14" w14:textId="77777777" w:rsidTr="001778A2">
        <w:trPr>
          <w:trHeight w:val="314"/>
        </w:trPr>
        <w:tc>
          <w:tcPr>
            <w:tcW w:w="22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0021" w14:textId="5BA5FD0E" w:rsidR="001778A2" w:rsidRPr="009D603F" w:rsidRDefault="001778A2" w:rsidP="00102FFB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Component-1 (</w:t>
            </w:r>
            <w:r w:rsidR="00102FFB">
              <w:rPr>
                <w:rFonts w:ascii="Calibri" w:hAnsi="Calibri" w:cs="Calibri"/>
                <w:b/>
                <w:sz w:val="20"/>
              </w:rPr>
              <w:t>C</w:t>
            </w:r>
            <w:r w:rsidRPr="009D603F">
              <w:rPr>
                <w:rFonts w:ascii="Calibri" w:hAnsi="Calibri" w:cs="Calibri"/>
                <w:b/>
                <w:sz w:val="20"/>
              </w:rPr>
              <w:t>) Assignment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4AB62" w14:textId="77777777" w:rsidR="001778A2" w:rsidRPr="009D603F" w:rsidRDefault="001778A2" w:rsidP="001778A2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FADAF" w14:textId="77777777" w:rsidR="001778A2" w:rsidRPr="009D603F" w:rsidRDefault="001778A2" w:rsidP="001778A2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Remarks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vAlign w:val="center"/>
          </w:tcPr>
          <w:p w14:paraId="7BF6FFAB" w14:textId="77777777" w:rsidR="001778A2" w:rsidRPr="009D603F" w:rsidRDefault="001778A2" w:rsidP="001778A2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Moderator</w:t>
            </w:r>
          </w:p>
        </w:tc>
        <w:tc>
          <w:tcPr>
            <w:tcW w:w="2790" w:type="dxa"/>
            <w:tcBorders>
              <w:right w:val="double" w:sz="4" w:space="0" w:color="auto"/>
            </w:tcBorders>
            <w:vAlign w:val="center"/>
          </w:tcPr>
          <w:p w14:paraId="4DBB2EF1" w14:textId="77777777" w:rsidR="001778A2" w:rsidRPr="009D603F" w:rsidRDefault="001778A2" w:rsidP="001778A2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Remarks</w:t>
            </w:r>
          </w:p>
        </w:tc>
      </w:tr>
      <w:tr w:rsidR="001778A2" w:rsidRPr="009D603F" w14:paraId="33005549" w14:textId="77777777" w:rsidTr="001778A2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4DB00DA7" w14:textId="6F3EBB62" w:rsidR="001778A2" w:rsidRPr="00C3007B" w:rsidRDefault="00102FFB" w:rsidP="001778A2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Question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896F5" w14:textId="77777777" w:rsidR="001778A2" w:rsidRPr="009D603F" w:rsidRDefault="001778A2" w:rsidP="001778A2">
            <w:pPr>
              <w:jc w:val="center"/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94264C" w14:textId="77777777" w:rsidR="001778A2" w:rsidRPr="009D603F" w:rsidRDefault="001778A2" w:rsidP="001778A2">
            <w:pPr>
              <w:spacing w:before="40" w:after="4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14:paraId="488DFDA9" w14:textId="77777777" w:rsidR="001778A2" w:rsidRPr="009D603F" w:rsidRDefault="001778A2" w:rsidP="001778A2">
            <w:pPr>
              <w:jc w:val="center"/>
            </w:pPr>
          </w:p>
        </w:tc>
        <w:tc>
          <w:tcPr>
            <w:tcW w:w="2790" w:type="dxa"/>
            <w:tcBorders>
              <w:right w:val="double" w:sz="4" w:space="0" w:color="auto"/>
            </w:tcBorders>
            <w:vAlign w:val="center"/>
          </w:tcPr>
          <w:p w14:paraId="0A492440" w14:textId="77777777" w:rsidR="001778A2" w:rsidRPr="009D603F" w:rsidRDefault="001778A2" w:rsidP="001778A2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1778A2" w:rsidRPr="009D603F" w14:paraId="4E3ED4F3" w14:textId="77777777" w:rsidTr="001778A2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D4A78A" w14:textId="3B4AF031" w:rsidR="001778A2" w:rsidRPr="00C3007B" w:rsidRDefault="00102FFB" w:rsidP="001778A2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Question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2C20B1" w14:textId="77777777" w:rsidR="001778A2" w:rsidRPr="009D603F" w:rsidRDefault="001778A2" w:rsidP="001778A2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EEEBAF" w14:textId="77777777" w:rsidR="001778A2" w:rsidRPr="009D603F" w:rsidRDefault="001778A2" w:rsidP="001778A2">
            <w:pPr>
              <w:spacing w:before="40" w:after="4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4AD47A0E" w14:textId="77777777" w:rsidR="001778A2" w:rsidRPr="009D603F" w:rsidRDefault="001778A2" w:rsidP="001778A2">
            <w:pPr>
              <w:jc w:val="center"/>
            </w:pPr>
          </w:p>
        </w:tc>
        <w:tc>
          <w:tcPr>
            <w:tcW w:w="2790" w:type="dxa"/>
            <w:tcBorders>
              <w:right w:val="double" w:sz="4" w:space="0" w:color="auto"/>
            </w:tcBorders>
            <w:vAlign w:val="center"/>
          </w:tcPr>
          <w:p w14:paraId="545B50FD" w14:textId="77777777" w:rsidR="001778A2" w:rsidRPr="009D603F" w:rsidRDefault="001778A2" w:rsidP="001778A2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1778A2" w:rsidRPr="009D603F" w14:paraId="558FCB14" w14:textId="77777777" w:rsidTr="001778A2">
        <w:trPr>
          <w:trHeight w:val="359"/>
        </w:trPr>
        <w:tc>
          <w:tcPr>
            <w:tcW w:w="225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796A9AEC" w14:textId="5E8EA75D" w:rsidR="001778A2" w:rsidRPr="009D603F" w:rsidRDefault="00102FFB" w:rsidP="001778A2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Marks (out of 20</w:t>
            </w:r>
            <w:r w:rsidR="001778A2" w:rsidRPr="009D603F">
              <w:rPr>
                <w:rFonts w:ascii="Calibri" w:hAnsi="Calibri" w:cs="Calibri"/>
                <w:b/>
                <w:sz w:val="20"/>
              </w:rPr>
              <w:t xml:space="preserve"> )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09C64CF1" w14:textId="77777777" w:rsidR="001778A2" w:rsidRPr="009D603F" w:rsidRDefault="001778A2" w:rsidP="001778A2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82811C" w14:textId="77777777" w:rsidR="001778A2" w:rsidRPr="009D603F" w:rsidRDefault="001778A2" w:rsidP="001778A2">
            <w:pPr>
              <w:spacing w:before="40" w:after="4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049FD48F" w14:textId="77777777" w:rsidR="001778A2" w:rsidRPr="009D603F" w:rsidRDefault="001778A2" w:rsidP="001778A2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tcBorders>
              <w:top w:val="double" w:sz="4" w:space="0" w:color="000000"/>
              <w:right w:val="double" w:sz="4" w:space="0" w:color="auto"/>
            </w:tcBorders>
            <w:vAlign w:val="center"/>
          </w:tcPr>
          <w:p w14:paraId="02AA2D12" w14:textId="77777777" w:rsidR="001778A2" w:rsidRPr="009D603F" w:rsidRDefault="001778A2" w:rsidP="001778A2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1778A2" w:rsidRPr="009D603F" w14:paraId="7CA24BCD" w14:textId="77777777" w:rsidTr="001778A2">
        <w:trPr>
          <w:trHeight w:val="619"/>
        </w:trPr>
        <w:tc>
          <w:tcPr>
            <w:tcW w:w="97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6E994F" w14:textId="77777777" w:rsidR="001778A2" w:rsidRDefault="001778A2" w:rsidP="001778A2">
            <w:pPr>
              <w:spacing w:before="40" w:after="40"/>
              <w:rPr>
                <w:rFonts w:ascii="Calibri" w:hAnsi="Calibri" w:cs="Calibri"/>
                <w:b/>
                <w:sz w:val="20"/>
              </w:rPr>
            </w:pPr>
          </w:p>
          <w:p w14:paraId="15FC2A6B" w14:textId="77777777" w:rsidR="001778A2" w:rsidRDefault="001778A2" w:rsidP="001778A2">
            <w:pPr>
              <w:spacing w:before="40" w:after="40"/>
              <w:rPr>
                <w:rFonts w:ascii="Calibri" w:hAnsi="Calibri" w:cs="Calibri"/>
                <w:b/>
                <w:sz w:val="20"/>
              </w:rPr>
            </w:pPr>
          </w:p>
          <w:p w14:paraId="05F3FFA0" w14:textId="77777777" w:rsidR="001778A2" w:rsidRPr="001778A2" w:rsidRDefault="001778A2" w:rsidP="001778A2">
            <w:pPr>
              <w:spacing w:before="40" w:after="40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Signature of First Examiner</w:t>
            </w:r>
            <w:r>
              <w:rPr>
                <w:rFonts w:ascii="Calibri" w:hAnsi="Calibri" w:cs="Calibri"/>
                <w:b/>
                <w:sz w:val="20"/>
              </w:rPr>
              <w:t xml:space="preserve">                                                                                                                   </w:t>
            </w:r>
            <w:r w:rsidRPr="009D603F">
              <w:rPr>
                <w:rFonts w:ascii="Calibri" w:hAnsi="Calibri" w:cs="Calibri"/>
                <w:b/>
                <w:sz w:val="20"/>
              </w:rPr>
              <w:t>Signature of Moderato</w:t>
            </w:r>
            <w:r>
              <w:rPr>
                <w:rFonts w:ascii="Calibri" w:hAnsi="Calibri" w:cs="Calibri"/>
                <w:b/>
                <w:sz w:val="20"/>
              </w:rPr>
              <w:t>r</w:t>
            </w:r>
          </w:p>
        </w:tc>
      </w:tr>
    </w:tbl>
    <w:p w14:paraId="23A150F4" w14:textId="77777777" w:rsidR="00A1215A" w:rsidRDefault="00A1215A" w:rsidP="00A1215A">
      <w:pPr>
        <w:jc w:val="center"/>
        <w:rPr>
          <w:rFonts w:ascii="Calibri" w:hAnsi="Calibri" w:cs="Calibri"/>
          <w:b/>
          <w:sz w:val="20"/>
        </w:rPr>
      </w:pPr>
    </w:p>
    <w:p w14:paraId="7942FDE4" w14:textId="387E3A57" w:rsidR="00C8621A" w:rsidRPr="00A1215A" w:rsidRDefault="00102FFB" w:rsidP="00A1215A">
      <w:pPr>
        <w:jc w:val="center"/>
        <w:rPr>
          <w:rFonts w:ascii="Calibri" w:hAnsi="Calibri" w:cs="Calibri"/>
          <w:b/>
          <w:sz w:val="20"/>
          <w:u w:val="single"/>
        </w:rPr>
      </w:pPr>
      <w:r w:rsidRPr="00A1215A">
        <w:rPr>
          <w:rFonts w:ascii="Calibri" w:hAnsi="Calibri" w:cs="Calibri"/>
          <w:b/>
          <w:sz w:val="20"/>
          <w:u w:val="single"/>
        </w:rPr>
        <w:t>Note to Students</w:t>
      </w:r>
    </w:p>
    <w:p w14:paraId="7EAB6665" w14:textId="77777777" w:rsidR="00A1215A" w:rsidRDefault="00A1215A" w:rsidP="00A1215A">
      <w:pPr>
        <w:pStyle w:val="ListParagraph"/>
        <w:rPr>
          <w:rFonts w:cs="Calibri"/>
          <w:sz w:val="20"/>
        </w:rPr>
      </w:pPr>
    </w:p>
    <w:p w14:paraId="05A22551" w14:textId="37813C5F" w:rsidR="00102FFB" w:rsidRDefault="00102FFB" w:rsidP="00A1215A">
      <w:pPr>
        <w:pStyle w:val="ListParagraph"/>
        <w:numPr>
          <w:ilvl w:val="0"/>
          <w:numId w:val="23"/>
        </w:numPr>
        <w:jc w:val="both"/>
        <w:rPr>
          <w:rFonts w:cs="Calibri"/>
          <w:sz w:val="20"/>
        </w:rPr>
      </w:pPr>
      <w:r w:rsidRPr="00A1215A">
        <w:rPr>
          <w:rFonts w:cs="Calibri"/>
          <w:sz w:val="20"/>
        </w:rPr>
        <w:t>The last date for assignment submission is</w:t>
      </w:r>
      <w:r w:rsidR="005627A7">
        <w:rPr>
          <w:rFonts w:cs="Calibri"/>
          <w:sz w:val="20"/>
        </w:rPr>
        <w:t xml:space="preserve"> </w:t>
      </w:r>
      <w:r w:rsidR="00DB5FAC">
        <w:rPr>
          <w:rFonts w:cs="Calibri"/>
          <w:b/>
          <w:sz w:val="20"/>
        </w:rPr>
        <w:t>11</w:t>
      </w:r>
      <w:r w:rsidR="00DB5FAC" w:rsidRPr="00DB5FAC">
        <w:rPr>
          <w:rFonts w:cs="Calibri"/>
          <w:b/>
          <w:sz w:val="20"/>
          <w:vertAlign w:val="superscript"/>
        </w:rPr>
        <w:t>th</w:t>
      </w:r>
      <w:r w:rsidR="00DB5FAC">
        <w:rPr>
          <w:rFonts w:cs="Calibri"/>
          <w:b/>
          <w:sz w:val="20"/>
        </w:rPr>
        <w:t xml:space="preserve"> November</w:t>
      </w:r>
      <w:r w:rsidR="005627A7" w:rsidRPr="005627A7">
        <w:rPr>
          <w:rFonts w:cs="Calibri"/>
          <w:b/>
          <w:sz w:val="20"/>
        </w:rPr>
        <w:t xml:space="preserve"> 2019.</w:t>
      </w:r>
    </w:p>
    <w:p w14:paraId="3AF2ABE7" w14:textId="0AB98168" w:rsidR="00A1215A" w:rsidRPr="00A1215A" w:rsidRDefault="00A1215A" w:rsidP="00A1215A">
      <w:pPr>
        <w:pStyle w:val="ListParagraph"/>
        <w:numPr>
          <w:ilvl w:val="0"/>
          <w:numId w:val="23"/>
        </w:numPr>
        <w:jc w:val="both"/>
        <w:rPr>
          <w:rFonts w:cs="Calibri"/>
          <w:sz w:val="20"/>
        </w:rPr>
      </w:pPr>
      <w:r>
        <w:rPr>
          <w:rFonts w:cs="Calibri"/>
          <w:sz w:val="20"/>
        </w:rPr>
        <w:t>Restrict the document to a maximum of 10 pages</w:t>
      </w:r>
    </w:p>
    <w:p w14:paraId="67445981" w14:textId="10843505" w:rsidR="00102FFB" w:rsidRPr="00A1215A" w:rsidRDefault="00102FFB" w:rsidP="00A1215A">
      <w:pPr>
        <w:pStyle w:val="ListParagraph"/>
        <w:numPr>
          <w:ilvl w:val="0"/>
          <w:numId w:val="23"/>
        </w:numPr>
        <w:jc w:val="both"/>
        <w:rPr>
          <w:rFonts w:cs="Calibri"/>
          <w:sz w:val="20"/>
        </w:rPr>
      </w:pPr>
      <w:r w:rsidRPr="00A1215A">
        <w:rPr>
          <w:rFonts w:cs="Calibri"/>
          <w:sz w:val="20"/>
        </w:rPr>
        <w:t>The printed assignment must be submitted to the course leader</w:t>
      </w:r>
    </w:p>
    <w:p w14:paraId="003C5ED8" w14:textId="77322937" w:rsidR="00102FFB" w:rsidRPr="00A1215A" w:rsidRDefault="00102FFB" w:rsidP="00A1215A">
      <w:pPr>
        <w:pStyle w:val="ListParagraph"/>
        <w:numPr>
          <w:ilvl w:val="0"/>
          <w:numId w:val="23"/>
        </w:numPr>
        <w:jc w:val="both"/>
        <w:rPr>
          <w:rFonts w:cs="Calibri"/>
          <w:sz w:val="20"/>
        </w:rPr>
      </w:pPr>
      <w:r w:rsidRPr="00A1215A">
        <w:rPr>
          <w:rFonts w:cs="Calibri"/>
          <w:sz w:val="20"/>
        </w:rPr>
        <w:t>Documental evidence for all the components/parts of the assessment such as the reports, photographs, laboratory exam / tool tests are required to be attached to the assignment report in a proper order.</w:t>
      </w:r>
    </w:p>
    <w:p w14:paraId="79D7FD7B" w14:textId="5511E1FB" w:rsidR="00783621" w:rsidRPr="005627A7" w:rsidRDefault="00102FFB" w:rsidP="00A1215A">
      <w:pPr>
        <w:pStyle w:val="ListParagraph"/>
        <w:numPr>
          <w:ilvl w:val="0"/>
          <w:numId w:val="23"/>
        </w:numPr>
        <w:jc w:val="both"/>
        <w:rPr>
          <w:rFonts w:cs="Calibri"/>
          <w:sz w:val="20"/>
        </w:rPr>
      </w:pPr>
      <w:r w:rsidRPr="00A1215A">
        <w:rPr>
          <w:rFonts w:cs="Calibri"/>
          <w:sz w:val="20"/>
        </w:rPr>
        <w:t>It is essential that all the sources used in preparation of the assignment must be suitably referenced in the text.</w:t>
      </w:r>
      <w:r w:rsidR="00C8621A">
        <w:br w:type="page"/>
      </w:r>
    </w:p>
    <w:p w14:paraId="149B19DB" w14:textId="0690DADB" w:rsidR="00914C20" w:rsidRPr="009E6FCC" w:rsidRDefault="00CB76B9" w:rsidP="00C92FB8">
      <w:pPr>
        <w:spacing w:line="276" w:lineRule="auto"/>
        <w:jc w:val="both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lastRenderedPageBreak/>
        <w:t xml:space="preserve">Question 1 </w:t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  <w:t>(10 Marks)</w:t>
      </w:r>
    </w:p>
    <w:p w14:paraId="2A334054" w14:textId="77777777" w:rsidR="00552EE7" w:rsidRPr="00552EE7" w:rsidRDefault="00552EE7" w:rsidP="00552EE7">
      <w:pPr>
        <w:spacing w:after="120" w:line="276" w:lineRule="auto"/>
        <w:jc w:val="both"/>
        <w:rPr>
          <w:rFonts w:ascii="Calibri" w:hAnsi="Calibri" w:cs="Calibri"/>
          <w:szCs w:val="22"/>
        </w:rPr>
      </w:pPr>
      <w:r w:rsidRPr="00552EE7">
        <w:rPr>
          <w:rFonts w:ascii="Calibri" w:hAnsi="Calibri" w:cs="Calibri"/>
          <w:szCs w:val="22"/>
        </w:rPr>
        <w:t>Design and simulate a combinational circuit that functions as a binary calculator.</w:t>
      </w:r>
    </w:p>
    <w:p w14:paraId="449A4221" w14:textId="03B98C61" w:rsidR="00197225" w:rsidRPr="005627A7" w:rsidRDefault="00552EE7" w:rsidP="00552EE7">
      <w:pPr>
        <w:spacing w:after="120" w:line="276" w:lineRule="auto"/>
        <w:jc w:val="both"/>
        <w:rPr>
          <w:rFonts w:ascii="Calibri" w:hAnsi="Calibri" w:cs="Calibri"/>
          <w:szCs w:val="22"/>
        </w:rPr>
      </w:pPr>
      <w:r w:rsidRPr="00552EE7">
        <w:rPr>
          <w:rFonts w:ascii="Calibri" w:hAnsi="Calibri" w:cs="Calibri"/>
          <w:szCs w:val="22"/>
        </w:rPr>
        <w:t xml:space="preserve">The circuit has </w:t>
      </w:r>
      <w:r>
        <w:rPr>
          <w:rFonts w:ascii="Calibri" w:hAnsi="Calibri" w:cs="Calibri"/>
          <w:szCs w:val="22"/>
        </w:rPr>
        <w:t>four</w:t>
      </w:r>
      <w:r w:rsidRPr="00552EE7">
        <w:rPr>
          <w:rFonts w:ascii="Calibri" w:hAnsi="Calibri" w:cs="Calibri"/>
          <w:szCs w:val="22"/>
        </w:rPr>
        <w:t xml:space="preserve"> inputs: T</w:t>
      </w:r>
      <w:r w:rsidR="00671C36">
        <w:rPr>
          <w:rFonts w:ascii="Calibri" w:hAnsi="Calibri" w:cs="Calibri"/>
          <w:szCs w:val="22"/>
        </w:rPr>
        <w:t>wo</w:t>
      </w:r>
      <w:r w:rsidRPr="00552EE7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2</w:t>
      </w:r>
      <w:r w:rsidRPr="00552EE7">
        <w:rPr>
          <w:rFonts w:ascii="Calibri" w:hAnsi="Calibri" w:cs="Calibri"/>
          <w:szCs w:val="22"/>
        </w:rPr>
        <w:t xml:space="preserve">-bit numbers and one </w:t>
      </w:r>
      <w:r w:rsidR="00D20D36">
        <w:rPr>
          <w:rFonts w:ascii="Calibri" w:hAnsi="Calibri" w:cs="Calibri"/>
          <w:szCs w:val="22"/>
        </w:rPr>
        <w:t>2-</w:t>
      </w:r>
      <w:r w:rsidRPr="00552EE7">
        <w:rPr>
          <w:rFonts w:ascii="Calibri" w:hAnsi="Calibri" w:cs="Calibri"/>
          <w:szCs w:val="22"/>
        </w:rPr>
        <w:t xml:space="preserve">bit code to represent the operation to be performed. Choose </w:t>
      </w:r>
      <w:r>
        <w:rPr>
          <w:rFonts w:ascii="Calibri" w:hAnsi="Calibri" w:cs="Calibri"/>
          <w:szCs w:val="22"/>
        </w:rPr>
        <w:t>the number of outputs as needed</w:t>
      </w:r>
      <w:r w:rsidR="00197225" w:rsidRPr="005627A7">
        <w:rPr>
          <w:rFonts w:ascii="Calibri" w:hAnsi="Calibri" w:cs="Calibri"/>
          <w:szCs w:val="22"/>
        </w:rPr>
        <w:t xml:space="preserve">. </w:t>
      </w:r>
    </w:p>
    <w:p w14:paraId="00AB5EA6" w14:textId="11389866" w:rsidR="00197225" w:rsidRPr="005627A7" w:rsidRDefault="00197225" w:rsidP="00B85B8C">
      <w:pPr>
        <w:spacing w:after="120" w:line="276" w:lineRule="auto"/>
        <w:jc w:val="both"/>
        <w:rPr>
          <w:rFonts w:ascii="Calibri" w:hAnsi="Calibri" w:cs="Calibri"/>
          <w:szCs w:val="22"/>
        </w:rPr>
      </w:pPr>
      <w:r w:rsidRPr="005627A7">
        <w:rPr>
          <w:rFonts w:ascii="Calibri" w:hAnsi="Calibri" w:cs="Calibri"/>
          <w:szCs w:val="22"/>
        </w:rPr>
        <w:t>Prepare a document</w:t>
      </w:r>
      <w:r w:rsidR="00816B2B" w:rsidRPr="005627A7">
        <w:rPr>
          <w:rFonts w:ascii="Calibri" w:hAnsi="Calibri" w:cs="Calibri"/>
          <w:szCs w:val="22"/>
        </w:rPr>
        <w:t>, providing the solution in detail,</w:t>
      </w:r>
      <w:r w:rsidRPr="005627A7">
        <w:rPr>
          <w:rFonts w:ascii="Calibri" w:hAnsi="Calibri" w:cs="Calibri"/>
          <w:szCs w:val="22"/>
        </w:rPr>
        <w:t xml:space="preserve"> with particular emphasis on: </w:t>
      </w:r>
    </w:p>
    <w:p w14:paraId="0C9DEB3C" w14:textId="77777777" w:rsidR="00552EE7" w:rsidRDefault="00552EE7" w:rsidP="00197225">
      <w:pPr>
        <w:pStyle w:val="ListParagraph"/>
        <w:numPr>
          <w:ilvl w:val="0"/>
          <w:numId w:val="21"/>
        </w:numPr>
        <w:spacing w:after="120"/>
        <w:jc w:val="both"/>
        <w:rPr>
          <w:rFonts w:cs="Calibri"/>
        </w:rPr>
      </w:pPr>
      <w:r>
        <w:rPr>
          <w:rFonts w:cs="Calibri"/>
        </w:rPr>
        <w:t>Introduction to the functionality of the circuit</w:t>
      </w:r>
    </w:p>
    <w:p w14:paraId="7B83CF9B" w14:textId="215615BF" w:rsidR="00197225" w:rsidRPr="005627A7" w:rsidRDefault="00552EE7" w:rsidP="00197225">
      <w:pPr>
        <w:pStyle w:val="ListParagraph"/>
        <w:numPr>
          <w:ilvl w:val="0"/>
          <w:numId w:val="21"/>
        </w:numPr>
        <w:spacing w:after="120"/>
        <w:jc w:val="both"/>
        <w:rPr>
          <w:rFonts w:cs="Calibri"/>
        </w:rPr>
      </w:pPr>
      <w:r>
        <w:rPr>
          <w:rFonts w:cs="Calibri"/>
        </w:rPr>
        <w:t>Circuit design using Logisim</w:t>
      </w:r>
    </w:p>
    <w:p w14:paraId="4614BAE9" w14:textId="393C8496" w:rsidR="00197225" w:rsidRPr="005627A7" w:rsidRDefault="00552EE7" w:rsidP="00197225">
      <w:pPr>
        <w:pStyle w:val="ListParagraph"/>
        <w:numPr>
          <w:ilvl w:val="0"/>
          <w:numId w:val="21"/>
        </w:numPr>
        <w:spacing w:after="120"/>
        <w:jc w:val="both"/>
        <w:rPr>
          <w:rFonts w:cs="Calibri"/>
        </w:rPr>
      </w:pPr>
      <w:r>
        <w:rPr>
          <w:rFonts w:cs="Calibri"/>
        </w:rPr>
        <w:t>Simulation of the designed circuit</w:t>
      </w:r>
    </w:p>
    <w:p w14:paraId="6335FFFF" w14:textId="2BBF37A7" w:rsidR="0078008D" w:rsidRPr="005627A7" w:rsidRDefault="00552EE7" w:rsidP="00197225">
      <w:pPr>
        <w:pStyle w:val="ListParagraph"/>
        <w:numPr>
          <w:ilvl w:val="0"/>
          <w:numId w:val="21"/>
        </w:numPr>
        <w:spacing w:after="120"/>
        <w:jc w:val="both"/>
        <w:rPr>
          <w:rFonts w:cs="Calibri"/>
        </w:rPr>
      </w:pPr>
      <w:r>
        <w:rPr>
          <w:rFonts w:cs="Calibri"/>
        </w:rPr>
        <w:t xml:space="preserve">Changes in the circuit if you had to implement it using only NAND gates  </w:t>
      </w:r>
    </w:p>
    <w:p w14:paraId="45D9172E" w14:textId="77777777" w:rsidR="00197225" w:rsidRDefault="00197225" w:rsidP="00197225">
      <w:pPr>
        <w:jc w:val="both"/>
        <w:rPr>
          <w:rFonts w:ascii="Calibri" w:eastAsia="Calibri" w:hAnsi="Calibri" w:cs="Calibri"/>
          <w:sz w:val="24"/>
          <w:szCs w:val="22"/>
          <w:lang w:val="en-GB"/>
        </w:rPr>
      </w:pPr>
    </w:p>
    <w:p w14:paraId="61984BB2" w14:textId="4DB27C7C" w:rsidR="00197225" w:rsidRDefault="00197225" w:rsidP="00197225">
      <w:pPr>
        <w:jc w:val="both"/>
        <w:rPr>
          <w:rFonts w:cs="Calibri"/>
          <w:bCs/>
          <w:sz w:val="24"/>
        </w:rPr>
      </w:pPr>
      <w:r>
        <w:rPr>
          <w:rFonts w:ascii="Calibri" w:hAnsi="Calibri" w:cs="Calibri"/>
          <w:b/>
          <w:bCs/>
          <w:sz w:val="24"/>
        </w:rPr>
        <w:t xml:space="preserve">Question 2 </w:t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</w:r>
      <w:r>
        <w:rPr>
          <w:rFonts w:ascii="Calibri" w:hAnsi="Calibri" w:cs="Calibri"/>
          <w:b/>
          <w:bCs/>
          <w:sz w:val="24"/>
        </w:rPr>
        <w:tab/>
        <w:t>(10 Marks)</w:t>
      </w:r>
    </w:p>
    <w:p w14:paraId="722D012C" w14:textId="5E9A9F11" w:rsidR="00C5225E" w:rsidRPr="005627A7" w:rsidRDefault="00C5225E" w:rsidP="00C5225E">
      <w:pPr>
        <w:spacing w:after="120" w:line="276" w:lineRule="auto"/>
        <w:jc w:val="both"/>
        <w:rPr>
          <w:rFonts w:ascii="Calibri" w:hAnsi="Calibri" w:cs="Calibri"/>
          <w:szCs w:val="22"/>
        </w:rPr>
      </w:pPr>
      <w:r w:rsidRPr="00552EE7">
        <w:rPr>
          <w:rFonts w:ascii="Calibri" w:hAnsi="Calibri" w:cs="Calibri"/>
          <w:szCs w:val="22"/>
        </w:rPr>
        <w:t xml:space="preserve">Design and simulate a combinational circuit that </w:t>
      </w:r>
      <w:r w:rsidR="00A54D2B">
        <w:rPr>
          <w:rFonts w:ascii="Calibri" w:hAnsi="Calibri" w:cs="Calibri"/>
          <w:szCs w:val="22"/>
        </w:rPr>
        <w:t>generates</w:t>
      </w:r>
      <w:r w:rsidR="00D20D36">
        <w:rPr>
          <w:rFonts w:ascii="Calibri" w:hAnsi="Calibri" w:cs="Calibri"/>
          <w:szCs w:val="22"/>
        </w:rPr>
        <w:t xml:space="preserve"> 2’s complement of a 4-bit </w:t>
      </w:r>
      <w:r w:rsidR="00A54D2B">
        <w:rPr>
          <w:rFonts w:ascii="Calibri" w:hAnsi="Calibri" w:cs="Calibri"/>
          <w:szCs w:val="22"/>
        </w:rPr>
        <w:t xml:space="preserve">input binary </w:t>
      </w:r>
      <w:r w:rsidR="00D20D36">
        <w:rPr>
          <w:rFonts w:ascii="Calibri" w:hAnsi="Calibri" w:cs="Calibri"/>
          <w:szCs w:val="22"/>
        </w:rPr>
        <w:t>number</w:t>
      </w:r>
      <w:r w:rsidRPr="00552EE7">
        <w:rPr>
          <w:rFonts w:ascii="Calibri" w:hAnsi="Calibri" w:cs="Calibri"/>
          <w:szCs w:val="22"/>
        </w:rPr>
        <w:t>.</w:t>
      </w:r>
      <w:r>
        <w:rPr>
          <w:rFonts w:ascii="Calibri" w:hAnsi="Calibri" w:cs="Calibri"/>
          <w:szCs w:val="22"/>
        </w:rPr>
        <w:t xml:space="preserve"> </w:t>
      </w:r>
    </w:p>
    <w:p w14:paraId="4392F0B1" w14:textId="77777777" w:rsidR="00C5225E" w:rsidRPr="005627A7" w:rsidRDefault="00C5225E" w:rsidP="00C5225E">
      <w:pPr>
        <w:spacing w:after="120" w:line="276" w:lineRule="auto"/>
        <w:jc w:val="both"/>
        <w:rPr>
          <w:rFonts w:ascii="Calibri" w:hAnsi="Calibri" w:cs="Calibri"/>
          <w:szCs w:val="22"/>
        </w:rPr>
      </w:pPr>
      <w:r w:rsidRPr="005627A7">
        <w:rPr>
          <w:rFonts w:ascii="Calibri" w:hAnsi="Calibri" w:cs="Calibri"/>
          <w:szCs w:val="22"/>
        </w:rPr>
        <w:t xml:space="preserve">Prepare a document, providing the solution in detail, with particular emphasis on: </w:t>
      </w:r>
    </w:p>
    <w:p w14:paraId="77288BF1" w14:textId="77777777" w:rsidR="00C5225E" w:rsidRDefault="00C5225E" w:rsidP="00C5225E">
      <w:pPr>
        <w:pStyle w:val="ListParagraph"/>
        <w:numPr>
          <w:ilvl w:val="0"/>
          <w:numId w:val="22"/>
        </w:numPr>
        <w:spacing w:after="120"/>
        <w:jc w:val="both"/>
        <w:rPr>
          <w:rFonts w:cs="Calibri"/>
        </w:rPr>
      </w:pPr>
      <w:r>
        <w:rPr>
          <w:rFonts w:cs="Calibri"/>
        </w:rPr>
        <w:t>Introduction to the functionality of the circuit</w:t>
      </w:r>
    </w:p>
    <w:p w14:paraId="698D8DFD" w14:textId="4E78F137" w:rsidR="00C5225E" w:rsidRPr="005627A7" w:rsidRDefault="00C5225E" w:rsidP="00C5225E">
      <w:pPr>
        <w:pStyle w:val="ListParagraph"/>
        <w:numPr>
          <w:ilvl w:val="0"/>
          <w:numId w:val="22"/>
        </w:numPr>
        <w:spacing w:after="120"/>
        <w:jc w:val="both"/>
        <w:rPr>
          <w:rFonts w:cs="Calibri"/>
        </w:rPr>
      </w:pPr>
      <w:r>
        <w:rPr>
          <w:rFonts w:cs="Calibri"/>
        </w:rPr>
        <w:t>Circuit design in Logisim using only basic gates</w:t>
      </w:r>
    </w:p>
    <w:p w14:paraId="768D2369" w14:textId="77777777" w:rsidR="00C5225E" w:rsidRPr="005627A7" w:rsidRDefault="00C5225E" w:rsidP="00C5225E">
      <w:pPr>
        <w:pStyle w:val="ListParagraph"/>
        <w:numPr>
          <w:ilvl w:val="0"/>
          <w:numId w:val="22"/>
        </w:numPr>
        <w:spacing w:after="120"/>
        <w:jc w:val="both"/>
        <w:rPr>
          <w:rFonts w:cs="Calibri"/>
        </w:rPr>
      </w:pPr>
      <w:r>
        <w:rPr>
          <w:rFonts w:cs="Calibri"/>
        </w:rPr>
        <w:t>Simulation of the designed circuit</w:t>
      </w:r>
    </w:p>
    <w:p w14:paraId="128CEFCC" w14:textId="096A8089" w:rsidR="00E05844" w:rsidRPr="00CE1B33" w:rsidRDefault="00C5225E" w:rsidP="00C5225E">
      <w:pPr>
        <w:pStyle w:val="ListParagraph"/>
        <w:numPr>
          <w:ilvl w:val="0"/>
          <w:numId w:val="22"/>
        </w:numPr>
        <w:spacing w:after="120"/>
        <w:jc w:val="both"/>
        <w:rPr>
          <w:rFonts w:cs="Calibri"/>
        </w:rPr>
      </w:pPr>
      <w:r>
        <w:rPr>
          <w:rFonts w:cs="Calibri"/>
        </w:rPr>
        <w:t>Circuit construction with only Ex-OR gates</w:t>
      </w:r>
    </w:p>
    <w:p w14:paraId="44912568" w14:textId="77777777" w:rsidR="00A1215A" w:rsidRDefault="00A1215A" w:rsidP="00A1215A">
      <w:pPr>
        <w:pStyle w:val="ListParagraph"/>
        <w:spacing w:after="120"/>
        <w:jc w:val="both"/>
        <w:rPr>
          <w:rFonts w:cs="Calibri"/>
          <w:sz w:val="24"/>
        </w:rPr>
      </w:pPr>
    </w:p>
    <w:p w14:paraId="35E68246" w14:textId="17FCF4DA" w:rsidR="00A1215A" w:rsidRPr="00E05844" w:rsidRDefault="00A1215A" w:rsidP="00A1215A">
      <w:pPr>
        <w:pStyle w:val="ListParagraph"/>
        <w:spacing w:after="120"/>
        <w:jc w:val="center"/>
        <w:rPr>
          <w:rFonts w:cs="Calibri"/>
          <w:sz w:val="24"/>
        </w:rPr>
      </w:pPr>
      <w:r>
        <w:rPr>
          <w:rFonts w:cs="Calibri"/>
          <w:sz w:val="24"/>
        </w:rPr>
        <w:t>§§§§§§§§</w:t>
      </w:r>
    </w:p>
    <w:sectPr w:rsidR="00A1215A" w:rsidRPr="00E05844" w:rsidSect="00005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1" w:right="1440" w:bottom="630" w:left="1440" w:header="630" w:footer="102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CBB9DD" w16cid:durableId="212900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42DE5" w14:textId="77777777" w:rsidR="005B0CDA" w:rsidRDefault="005B0CDA">
      <w:r>
        <w:separator/>
      </w:r>
    </w:p>
    <w:p w14:paraId="47F19005" w14:textId="77777777" w:rsidR="005B0CDA" w:rsidRDefault="005B0CDA"/>
  </w:endnote>
  <w:endnote w:type="continuationSeparator" w:id="0">
    <w:p w14:paraId="36E94DA9" w14:textId="77777777" w:rsidR="005B0CDA" w:rsidRDefault="005B0CDA">
      <w:r>
        <w:continuationSeparator/>
      </w:r>
    </w:p>
    <w:p w14:paraId="2F553033" w14:textId="77777777" w:rsidR="005B0CDA" w:rsidRDefault="005B0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4B6B9" w14:textId="77777777" w:rsidR="0055029C" w:rsidRDefault="0055029C" w:rsidP="00150E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329DB6" w14:textId="77777777" w:rsidR="0055029C" w:rsidRDefault="0055029C" w:rsidP="007534E6">
    <w:pPr>
      <w:pStyle w:val="Footer"/>
      <w:ind w:right="360"/>
    </w:pPr>
  </w:p>
  <w:p w14:paraId="0ED94C67" w14:textId="77777777" w:rsidR="006B449C" w:rsidRDefault="006B44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73C85" w14:textId="184752A3" w:rsidR="0055029C" w:rsidRPr="00B7251C" w:rsidRDefault="0055029C" w:rsidP="00383B5E">
    <w:pPr>
      <w:pStyle w:val="Footer"/>
      <w:framePr w:w="331" w:h="391" w:hRule="exact" w:wrap="around" w:vAnchor="text" w:hAnchor="page" w:x="10501" w:y="-535"/>
      <w:jc w:val="center"/>
      <w:rPr>
        <w:rStyle w:val="PageNumber"/>
        <w:rFonts w:asciiTheme="minorHAnsi" w:hAnsiTheme="minorHAnsi"/>
      </w:rPr>
    </w:pPr>
    <w:r w:rsidRPr="00B7251C">
      <w:rPr>
        <w:rStyle w:val="PageNumber"/>
        <w:rFonts w:asciiTheme="minorHAnsi" w:hAnsiTheme="minorHAnsi"/>
      </w:rPr>
      <w:fldChar w:fldCharType="begin"/>
    </w:r>
    <w:r w:rsidRPr="00B7251C">
      <w:rPr>
        <w:rStyle w:val="PageNumber"/>
        <w:rFonts w:asciiTheme="minorHAnsi" w:hAnsiTheme="minorHAnsi"/>
      </w:rPr>
      <w:instrText xml:space="preserve">PAGE  </w:instrText>
    </w:r>
    <w:r w:rsidRPr="00B7251C">
      <w:rPr>
        <w:rStyle w:val="PageNumber"/>
        <w:rFonts w:asciiTheme="minorHAnsi" w:hAnsiTheme="minorHAnsi"/>
      </w:rPr>
      <w:fldChar w:fldCharType="separate"/>
    </w:r>
    <w:r w:rsidR="00534E6B">
      <w:rPr>
        <w:rStyle w:val="PageNumber"/>
        <w:rFonts w:asciiTheme="minorHAnsi" w:hAnsiTheme="minorHAnsi"/>
        <w:noProof/>
      </w:rPr>
      <w:t>2</w:t>
    </w:r>
    <w:r w:rsidRPr="00B7251C">
      <w:rPr>
        <w:rStyle w:val="PageNumber"/>
        <w:rFonts w:asciiTheme="minorHAnsi" w:hAnsiTheme="minorHAnsi"/>
      </w:rPr>
      <w:fldChar w:fldCharType="end"/>
    </w:r>
  </w:p>
  <w:p w14:paraId="1E59A04C" w14:textId="77777777" w:rsidR="0055029C" w:rsidRDefault="0055029C">
    <w:pPr>
      <w:pStyle w:val="Footer"/>
      <w:rPr>
        <w:sz w:val="14"/>
      </w:rPr>
    </w:pPr>
  </w:p>
  <w:p w14:paraId="6F673F40" w14:textId="77777777" w:rsidR="006B449C" w:rsidRDefault="006B449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3EEB" w14:textId="77777777" w:rsidR="001778A2" w:rsidRDefault="00177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3B77F" w14:textId="77777777" w:rsidR="005B0CDA" w:rsidRDefault="005B0CDA">
      <w:r>
        <w:separator/>
      </w:r>
    </w:p>
    <w:p w14:paraId="7AC3515C" w14:textId="77777777" w:rsidR="005B0CDA" w:rsidRDefault="005B0CDA"/>
  </w:footnote>
  <w:footnote w:type="continuationSeparator" w:id="0">
    <w:p w14:paraId="70C1022F" w14:textId="77777777" w:rsidR="005B0CDA" w:rsidRDefault="005B0CDA">
      <w:r>
        <w:continuationSeparator/>
      </w:r>
    </w:p>
    <w:p w14:paraId="377DACED" w14:textId="77777777" w:rsidR="005B0CDA" w:rsidRDefault="005B0C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2D8FA" w14:textId="77777777" w:rsidR="001778A2" w:rsidRDefault="00177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355EB" w14:textId="77777777" w:rsidR="0055029C" w:rsidRPr="009B5004" w:rsidRDefault="0051190C" w:rsidP="004C5517">
    <w:pPr>
      <w:pStyle w:val="Header"/>
      <w:jc w:val="center"/>
      <w:rPr>
        <w:rFonts w:asciiTheme="minorHAnsi" w:hAnsiTheme="minorHAnsi"/>
      </w:rPr>
    </w:pPr>
    <w:r>
      <w:rPr>
        <w:noProof/>
      </w:rPr>
      <w:drawing>
        <wp:inline distT="0" distB="0" distL="0" distR="0" wp14:anchorId="1B596A09" wp14:editId="50459051">
          <wp:extent cx="1952625" cy="752475"/>
          <wp:effectExtent l="0" t="0" r="9525" b="9525"/>
          <wp:docPr id="2" name="Picture 2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5029C" w:rsidRPr="009B5004">
      <w:rPr>
        <w:rFonts w:asciiTheme="minorHAnsi" w:hAnsiTheme="minorHAnsi"/>
      </w:rPr>
      <w:tab/>
    </w:r>
    <w:r w:rsidR="0055029C" w:rsidRPr="009B5004">
      <w:rPr>
        <w:rFonts w:asciiTheme="minorHAnsi" w:hAnsiTheme="minorHAnsi"/>
      </w:rPr>
      <w:tab/>
    </w:r>
  </w:p>
  <w:p w14:paraId="6463E8FE" w14:textId="77777777" w:rsidR="006B449C" w:rsidRDefault="006B44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F214D" w14:textId="77777777" w:rsidR="001778A2" w:rsidRDefault="00177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0457"/>
    <w:multiLevelType w:val="hybridMultilevel"/>
    <w:tmpl w:val="5CA0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7EF1"/>
    <w:multiLevelType w:val="hybridMultilevel"/>
    <w:tmpl w:val="CF3A6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6FDF"/>
    <w:multiLevelType w:val="hybridMultilevel"/>
    <w:tmpl w:val="08FE38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360F83"/>
    <w:multiLevelType w:val="hybridMultilevel"/>
    <w:tmpl w:val="B422F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3569F"/>
    <w:multiLevelType w:val="hybridMultilevel"/>
    <w:tmpl w:val="EC7A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339CA"/>
    <w:multiLevelType w:val="hybridMultilevel"/>
    <w:tmpl w:val="853A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E61CF"/>
    <w:multiLevelType w:val="hybridMultilevel"/>
    <w:tmpl w:val="2A487A08"/>
    <w:lvl w:ilvl="0" w:tplc="4F1EAFE6">
      <w:start w:val="1"/>
      <w:numFmt w:val="decimal"/>
      <w:lvlText w:val="B. %1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55F6"/>
    <w:multiLevelType w:val="hybridMultilevel"/>
    <w:tmpl w:val="F272BABE"/>
    <w:lvl w:ilvl="0" w:tplc="9C90B282">
      <w:start w:val="1"/>
      <w:numFmt w:val="decimal"/>
      <w:lvlText w:val="B.%1"/>
      <w:lvlJc w:val="left"/>
      <w:pPr>
        <w:ind w:left="1800" w:hanging="360"/>
      </w:pPr>
      <w:rPr>
        <w:rFonts w:hint="default"/>
        <w:b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3B0039"/>
    <w:multiLevelType w:val="hybridMultilevel"/>
    <w:tmpl w:val="82EAE614"/>
    <w:lvl w:ilvl="0" w:tplc="B1C44F88">
      <w:start w:val="1"/>
      <w:numFmt w:val="decimal"/>
      <w:lvlText w:val="B. %1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34713"/>
    <w:multiLevelType w:val="hybridMultilevel"/>
    <w:tmpl w:val="CB54E104"/>
    <w:lvl w:ilvl="0" w:tplc="3C724938">
      <w:start w:val="1"/>
      <w:numFmt w:val="decimal"/>
      <w:lvlText w:val="B.%1"/>
      <w:lvlJc w:val="left"/>
      <w:pPr>
        <w:ind w:left="776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2DE975D2"/>
    <w:multiLevelType w:val="hybridMultilevel"/>
    <w:tmpl w:val="7E22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053E"/>
    <w:multiLevelType w:val="hybridMultilevel"/>
    <w:tmpl w:val="D82EE6C6"/>
    <w:lvl w:ilvl="0" w:tplc="617656E4">
      <w:start w:val="1"/>
      <w:numFmt w:val="bullet"/>
      <w:lvlText w:val=""/>
      <w:lvlJc w:val="left"/>
      <w:pPr>
        <w:tabs>
          <w:tab w:val="num" w:pos="-740"/>
        </w:tabs>
        <w:ind w:left="-7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0"/>
        </w:tabs>
        <w:ind w:left="-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</w:abstractNum>
  <w:abstractNum w:abstractNumId="13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B72363"/>
    <w:multiLevelType w:val="hybridMultilevel"/>
    <w:tmpl w:val="4CC47DD4"/>
    <w:lvl w:ilvl="0" w:tplc="3C304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2A5E22"/>
    <w:multiLevelType w:val="hybridMultilevel"/>
    <w:tmpl w:val="08C2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07701"/>
    <w:multiLevelType w:val="hybridMultilevel"/>
    <w:tmpl w:val="A9D2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170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91728"/>
    <w:multiLevelType w:val="hybridMultilevel"/>
    <w:tmpl w:val="E734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83939"/>
    <w:multiLevelType w:val="hybridMultilevel"/>
    <w:tmpl w:val="6C82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D3E25"/>
    <w:multiLevelType w:val="hybridMultilevel"/>
    <w:tmpl w:val="CF3A6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80E71"/>
    <w:multiLevelType w:val="hybridMultilevel"/>
    <w:tmpl w:val="519E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11"/>
  </w:num>
  <w:num w:numId="6">
    <w:abstractNumId w:val="19"/>
  </w:num>
  <w:num w:numId="7">
    <w:abstractNumId w:val="21"/>
  </w:num>
  <w:num w:numId="8">
    <w:abstractNumId w:val="5"/>
  </w:num>
  <w:num w:numId="9">
    <w:abstractNumId w:val="18"/>
  </w:num>
  <w:num w:numId="10">
    <w:abstractNumId w:val="0"/>
  </w:num>
  <w:num w:numId="11">
    <w:abstractNumId w:val="4"/>
  </w:num>
  <w:num w:numId="12">
    <w:abstractNumId w:val="1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6"/>
  </w:num>
  <w:num w:numId="16">
    <w:abstractNumId w:val="8"/>
  </w:num>
  <w:num w:numId="17">
    <w:abstractNumId w:val="7"/>
  </w:num>
  <w:num w:numId="18">
    <w:abstractNumId w:val="10"/>
  </w:num>
  <w:num w:numId="19">
    <w:abstractNumId w:val="2"/>
  </w:num>
  <w:num w:numId="20">
    <w:abstractNumId w:val="3"/>
  </w:num>
  <w:num w:numId="21">
    <w:abstractNumId w:val="20"/>
  </w:num>
  <w:num w:numId="22">
    <w:abstractNumId w:val="1"/>
  </w:num>
  <w:num w:numId="23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E6"/>
    <w:rsid w:val="0000063B"/>
    <w:rsid w:val="0000297F"/>
    <w:rsid w:val="000034E1"/>
    <w:rsid w:val="000042FD"/>
    <w:rsid w:val="00005CF2"/>
    <w:rsid w:val="00006CD4"/>
    <w:rsid w:val="000104F9"/>
    <w:rsid w:val="0001129E"/>
    <w:rsid w:val="0001275E"/>
    <w:rsid w:val="00012953"/>
    <w:rsid w:val="00015287"/>
    <w:rsid w:val="00021D6C"/>
    <w:rsid w:val="00024866"/>
    <w:rsid w:val="00025ACF"/>
    <w:rsid w:val="00025C48"/>
    <w:rsid w:val="000274DF"/>
    <w:rsid w:val="00027B75"/>
    <w:rsid w:val="00027F31"/>
    <w:rsid w:val="000302F3"/>
    <w:rsid w:val="00030832"/>
    <w:rsid w:val="0003197F"/>
    <w:rsid w:val="00032EAC"/>
    <w:rsid w:val="0003568D"/>
    <w:rsid w:val="00036EB8"/>
    <w:rsid w:val="000408C9"/>
    <w:rsid w:val="00042C18"/>
    <w:rsid w:val="0004745D"/>
    <w:rsid w:val="00047DFD"/>
    <w:rsid w:val="00050A5E"/>
    <w:rsid w:val="000521F0"/>
    <w:rsid w:val="00054380"/>
    <w:rsid w:val="00055A3E"/>
    <w:rsid w:val="00056A25"/>
    <w:rsid w:val="00057209"/>
    <w:rsid w:val="00065980"/>
    <w:rsid w:val="000666DF"/>
    <w:rsid w:val="00067A9D"/>
    <w:rsid w:val="00071493"/>
    <w:rsid w:val="0008343C"/>
    <w:rsid w:val="000847CD"/>
    <w:rsid w:val="000850BD"/>
    <w:rsid w:val="00085F01"/>
    <w:rsid w:val="00093104"/>
    <w:rsid w:val="000934DB"/>
    <w:rsid w:val="000A1EDA"/>
    <w:rsid w:val="000A1FC9"/>
    <w:rsid w:val="000A6392"/>
    <w:rsid w:val="000A69CC"/>
    <w:rsid w:val="000B0081"/>
    <w:rsid w:val="000B3693"/>
    <w:rsid w:val="000B6F54"/>
    <w:rsid w:val="000C60CC"/>
    <w:rsid w:val="000D0976"/>
    <w:rsid w:val="000D1D4D"/>
    <w:rsid w:val="000D1E3E"/>
    <w:rsid w:val="000D39E9"/>
    <w:rsid w:val="000D4088"/>
    <w:rsid w:val="000D606C"/>
    <w:rsid w:val="000D6F3F"/>
    <w:rsid w:val="000E08E2"/>
    <w:rsid w:val="000E150A"/>
    <w:rsid w:val="000E29E3"/>
    <w:rsid w:val="00102FFB"/>
    <w:rsid w:val="00103CF2"/>
    <w:rsid w:val="00111AFD"/>
    <w:rsid w:val="00115A2D"/>
    <w:rsid w:val="0012292F"/>
    <w:rsid w:val="00123184"/>
    <w:rsid w:val="00124B35"/>
    <w:rsid w:val="0012519B"/>
    <w:rsid w:val="001275EA"/>
    <w:rsid w:val="00134702"/>
    <w:rsid w:val="00135270"/>
    <w:rsid w:val="001372C9"/>
    <w:rsid w:val="001376E3"/>
    <w:rsid w:val="00141BFF"/>
    <w:rsid w:val="0014447F"/>
    <w:rsid w:val="0014543F"/>
    <w:rsid w:val="00146669"/>
    <w:rsid w:val="001468B3"/>
    <w:rsid w:val="0014750E"/>
    <w:rsid w:val="00150DBD"/>
    <w:rsid w:val="00150E18"/>
    <w:rsid w:val="001518F2"/>
    <w:rsid w:val="00153639"/>
    <w:rsid w:val="00154F90"/>
    <w:rsid w:val="001733C9"/>
    <w:rsid w:val="0017665F"/>
    <w:rsid w:val="00176F60"/>
    <w:rsid w:val="001778A2"/>
    <w:rsid w:val="0018400D"/>
    <w:rsid w:val="001918BB"/>
    <w:rsid w:val="001918C2"/>
    <w:rsid w:val="00193232"/>
    <w:rsid w:val="00195A9E"/>
    <w:rsid w:val="00197225"/>
    <w:rsid w:val="001A4BE4"/>
    <w:rsid w:val="001A4F8C"/>
    <w:rsid w:val="001B1D2D"/>
    <w:rsid w:val="001B3A2A"/>
    <w:rsid w:val="001C1F3D"/>
    <w:rsid w:val="001C200B"/>
    <w:rsid w:val="001C26F7"/>
    <w:rsid w:val="001D57D5"/>
    <w:rsid w:val="001D6F9C"/>
    <w:rsid w:val="001E424C"/>
    <w:rsid w:val="001E456D"/>
    <w:rsid w:val="001F158B"/>
    <w:rsid w:val="001F1634"/>
    <w:rsid w:val="001F294E"/>
    <w:rsid w:val="001F525A"/>
    <w:rsid w:val="001F52A0"/>
    <w:rsid w:val="0020000C"/>
    <w:rsid w:val="002010C9"/>
    <w:rsid w:val="002031DE"/>
    <w:rsid w:val="00203890"/>
    <w:rsid w:val="00204480"/>
    <w:rsid w:val="00207426"/>
    <w:rsid w:val="002079E9"/>
    <w:rsid w:val="0022267D"/>
    <w:rsid w:val="002236BE"/>
    <w:rsid w:val="002266CB"/>
    <w:rsid w:val="00226FD2"/>
    <w:rsid w:val="00227388"/>
    <w:rsid w:val="00227CE3"/>
    <w:rsid w:val="0023238A"/>
    <w:rsid w:val="00232434"/>
    <w:rsid w:val="00233B35"/>
    <w:rsid w:val="00236218"/>
    <w:rsid w:val="00236C78"/>
    <w:rsid w:val="0024047E"/>
    <w:rsid w:val="002463B8"/>
    <w:rsid w:val="002517A2"/>
    <w:rsid w:val="0026082E"/>
    <w:rsid w:val="00261266"/>
    <w:rsid w:val="00261676"/>
    <w:rsid w:val="00265E92"/>
    <w:rsid w:val="0026603A"/>
    <w:rsid w:val="002723BB"/>
    <w:rsid w:val="00275EAF"/>
    <w:rsid w:val="00277410"/>
    <w:rsid w:val="00280433"/>
    <w:rsid w:val="00281594"/>
    <w:rsid w:val="002815A3"/>
    <w:rsid w:val="00284004"/>
    <w:rsid w:val="00284897"/>
    <w:rsid w:val="002858B1"/>
    <w:rsid w:val="00286ABA"/>
    <w:rsid w:val="00292391"/>
    <w:rsid w:val="0029327D"/>
    <w:rsid w:val="002933FA"/>
    <w:rsid w:val="002A0449"/>
    <w:rsid w:val="002A0E21"/>
    <w:rsid w:val="002A4F6D"/>
    <w:rsid w:val="002A525C"/>
    <w:rsid w:val="002A68BA"/>
    <w:rsid w:val="002B0100"/>
    <w:rsid w:val="002B3150"/>
    <w:rsid w:val="002B38E3"/>
    <w:rsid w:val="002B480C"/>
    <w:rsid w:val="002B6B47"/>
    <w:rsid w:val="002B717E"/>
    <w:rsid w:val="002C1A88"/>
    <w:rsid w:val="002C3BED"/>
    <w:rsid w:val="002C6AFD"/>
    <w:rsid w:val="002C7029"/>
    <w:rsid w:val="002D0CD7"/>
    <w:rsid w:val="002D0E1B"/>
    <w:rsid w:val="002D1326"/>
    <w:rsid w:val="002D15FA"/>
    <w:rsid w:val="002D2702"/>
    <w:rsid w:val="002D42CE"/>
    <w:rsid w:val="002D570F"/>
    <w:rsid w:val="002E0078"/>
    <w:rsid w:val="002E6280"/>
    <w:rsid w:val="002F071C"/>
    <w:rsid w:val="002F0FFC"/>
    <w:rsid w:val="002F2857"/>
    <w:rsid w:val="002F2A4C"/>
    <w:rsid w:val="002F477A"/>
    <w:rsid w:val="002F6CD6"/>
    <w:rsid w:val="00302A42"/>
    <w:rsid w:val="00304D72"/>
    <w:rsid w:val="00311556"/>
    <w:rsid w:val="0032396D"/>
    <w:rsid w:val="00325FD8"/>
    <w:rsid w:val="00326270"/>
    <w:rsid w:val="00326D87"/>
    <w:rsid w:val="0033317B"/>
    <w:rsid w:val="00334BC3"/>
    <w:rsid w:val="00336979"/>
    <w:rsid w:val="00336DA5"/>
    <w:rsid w:val="00336F9E"/>
    <w:rsid w:val="0034135C"/>
    <w:rsid w:val="00344CE0"/>
    <w:rsid w:val="00352389"/>
    <w:rsid w:val="003524CE"/>
    <w:rsid w:val="00355326"/>
    <w:rsid w:val="003561E8"/>
    <w:rsid w:val="00356B40"/>
    <w:rsid w:val="00362C06"/>
    <w:rsid w:val="00363049"/>
    <w:rsid w:val="00363054"/>
    <w:rsid w:val="00367FC4"/>
    <w:rsid w:val="00372864"/>
    <w:rsid w:val="00376FE6"/>
    <w:rsid w:val="00377889"/>
    <w:rsid w:val="00380304"/>
    <w:rsid w:val="00382064"/>
    <w:rsid w:val="00383B5E"/>
    <w:rsid w:val="00395326"/>
    <w:rsid w:val="00397881"/>
    <w:rsid w:val="003A08BF"/>
    <w:rsid w:val="003A13C5"/>
    <w:rsid w:val="003A1B3E"/>
    <w:rsid w:val="003A76F0"/>
    <w:rsid w:val="003B0358"/>
    <w:rsid w:val="003B0E99"/>
    <w:rsid w:val="003B436D"/>
    <w:rsid w:val="003C064E"/>
    <w:rsid w:val="003C1879"/>
    <w:rsid w:val="003D0344"/>
    <w:rsid w:val="003D33E2"/>
    <w:rsid w:val="003D4C70"/>
    <w:rsid w:val="003D7B52"/>
    <w:rsid w:val="003E0228"/>
    <w:rsid w:val="003E45BC"/>
    <w:rsid w:val="003E4AD8"/>
    <w:rsid w:val="003F0502"/>
    <w:rsid w:val="003F5B7D"/>
    <w:rsid w:val="00400E39"/>
    <w:rsid w:val="00401200"/>
    <w:rsid w:val="00402959"/>
    <w:rsid w:val="00402B99"/>
    <w:rsid w:val="0040737E"/>
    <w:rsid w:val="00410B59"/>
    <w:rsid w:val="00410EA7"/>
    <w:rsid w:val="004113F5"/>
    <w:rsid w:val="0041640E"/>
    <w:rsid w:val="0042699C"/>
    <w:rsid w:val="00427654"/>
    <w:rsid w:val="00431F4E"/>
    <w:rsid w:val="004346CA"/>
    <w:rsid w:val="00434989"/>
    <w:rsid w:val="00440730"/>
    <w:rsid w:val="004432EE"/>
    <w:rsid w:val="00443445"/>
    <w:rsid w:val="0044510A"/>
    <w:rsid w:val="004612D6"/>
    <w:rsid w:val="00463A2D"/>
    <w:rsid w:val="00466E03"/>
    <w:rsid w:val="00467530"/>
    <w:rsid w:val="00467CFE"/>
    <w:rsid w:val="00471EF7"/>
    <w:rsid w:val="0047698E"/>
    <w:rsid w:val="0048141B"/>
    <w:rsid w:val="004831AB"/>
    <w:rsid w:val="00484F95"/>
    <w:rsid w:val="0049128D"/>
    <w:rsid w:val="00492AB0"/>
    <w:rsid w:val="00493000"/>
    <w:rsid w:val="00495BC9"/>
    <w:rsid w:val="00497E00"/>
    <w:rsid w:val="00497E8B"/>
    <w:rsid w:val="004A0629"/>
    <w:rsid w:val="004A26FE"/>
    <w:rsid w:val="004A4371"/>
    <w:rsid w:val="004A4653"/>
    <w:rsid w:val="004A6337"/>
    <w:rsid w:val="004B0A11"/>
    <w:rsid w:val="004B0AAE"/>
    <w:rsid w:val="004B2613"/>
    <w:rsid w:val="004B2762"/>
    <w:rsid w:val="004B2AF4"/>
    <w:rsid w:val="004B388E"/>
    <w:rsid w:val="004B4313"/>
    <w:rsid w:val="004B5743"/>
    <w:rsid w:val="004C34BA"/>
    <w:rsid w:val="004C5517"/>
    <w:rsid w:val="004C68CA"/>
    <w:rsid w:val="004D05DD"/>
    <w:rsid w:val="004D2BB1"/>
    <w:rsid w:val="004D44DB"/>
    <w:rsid w:val="004D7898"/>
    <w:rsid w:val="004E4D1B"/>
    <w:rsid w:val="00504612"/>
    <w:rsid w:val="00505197"/>
    <w:rsid w:val="00507F74"/>
    <w:rsid w:val="0051190C"/>
    <w:rsid w:val="005136A6"/>
    <w:rsid w:val="00515D28"/>
    <w:rsid w:val="00517855"/>
    <w:rsid w:val="00525D2E"/>
    <w:rsid w:val="0052629C"/>
    <w:rsid w:val="00526768"/>
    <w:rsid w:val="00532698"/>
    <w:rsid w:val="00534317"/>
    <w:rsid w:val="00534E6B"/>
    <w:rsid w:val="00536902"/>
    <w:rsid w:val="00544AE1"/>
    <w:rsid w:val="00544B82"/>
    <w:rsid w:val="00546789"/>
    <w:rsid w:val="005472AC"/>
    <w:rsid w:val="0055029C"/>
    <w:rsid w:val="005503F8"/>
    <w:rsid w:val="00552EE7"/>
    <w:rsid w:val="00556A2D"/>
    <w:rsid w:val="005609BA"/>
    <w:rsid w:val="005611F2"/>
    <w:rsid w:val="00562167"/>
    <w:rsid w:val="005627A7"/>
    <w:rsid w:val="00562E87"/>
    <w:rsid w:val="0056317F"/>
    <w:rsid w:val="00563817"/>
    <w:rsid w:val="0056682F"/>
    <w:rsid w:val="00566B6D"/>
    <w:rsid w:val="00566F65"/>
    <w:rsid w:val="00571BD1"/>
    <w:rsid w:val="00572FF2"/>
    <w:rsid w:val="00573D2D"/>
    <w:rsid w:val="00574C22"/>
    <w:rsid w:val="00575893"/>
    <w:rsid w:val="00581397"/>
    <w:rsid w:val="00587013"/>
    <w:rsid w:val="00587153"/>
    <w:rsid w:val="00597BBA"/>
    <w:rsid w:val="005A5AA0"/>
    <w:rsid w:val="005A655C"/>
    <w:rsid w:val="005B0CDA"/>
    <w:rsid w:val="005C1292"/>
    <w:rsid w:val="005C1383"/>
    <w:rsid w:val="005C1F80"/>
    <w:rsid w:val="005C343C"/>
    <w:rsid w:val="005C3CA4"/>
    <w:rsid w:val="005C656A"/>
    <w:rsid w:val="005D1317"/>
    <w:rsid w:val="005D45ED"/>
    <w:rsid w:val="005D755F"/>
    <w:rsid w:val="005E10B8"/>
    <w:rsid w:val="005F07FA"/>
    <w:rsid w:val="005F5A15"/>
    <w:rsid w:val="006001A9"/>
    <w:rsid w:val="0060601B"/>
    <w:rsid w:val="006073B7"/>
    <w:rsid w:val="00607419"/>
    <w:rsid w:val="0061250D"/>
    <w:rsid w:val="00615591"/>
    <w:rsid w:val="00616264"/>
    <w:rsid w:val="006162A4"/>
    <w:rsid w:val="00616AC4"/>
    <w:rsid w:val="006217DC"/>
    <w:rsid w:val="00624430"/>
    <w:rsid w:val="00625E76"/>
    <w:rsid w:val="00630BB8"/>
    <w:rsid w:val="00631A72"/>
    <w:rsid w:val="00631F7C"/>
    <w:rsid w:val="00634B45"/>
    <w:rsid w:val="006370A0"/>
    <w:rsid w:val="00646F6B"/>
    <w:rsid w:val="00646FA5"/>
    <w:rsid w:val="006508C3"/>
    <w:rsid w:val="00650B3A"/>
    <w:rsid w:val="00661185"/>
    <w:rsid w:val="006615FB"/>
    <w:rsid w:val="0066330A"/>
    <w:rsid w:val="006661A9"/>
    <w:rsid w:val="00671C36"/>
    <w:rsid w:val="006807FA"/>
    <w:rsid w:val="0068345F"/>
    <w:rsid w:val="00683AA5"/>
    <w:rsid w:val="0068502F"/>
    <w:rsid w:val="0068533E"/>
    <w:rsid w:val="00685E39"/>
    <w:rsid w:val="0068674C"/>
    <w:rsid w:val="00692127"/>
    <w:rsid w:val="00694A5E"/>
    <w:rsid w:val="006A2737"/>
    <w:rsid w:val="006A6607"/>
    <w:rsid w:val="006A6C41"/>
    <w:rsid w:val="006A7CD9"/>
    <w:rsid w:val="006B123D"/>
    <w:rsid w:val="006B2516"/>
    <w:rsid w:val="006B449C"/>
    <w:rsid w:val="006B568B"/>
    <w:rsid w:val="006B5E3F"/>
    <w:rsid w:val="006C0013"/>
    <w:rsid w:val="006C1DE0"/>
    <w:rsid w:val="006C5E3A"/>
    <w:rsid w:val="006C68C7"/>
    <w:rsid w:val="006D044D"/>
    <w:rsid w:val="006D2265"/>
    <w:rsid w:val="006D5A45"/>
    <w:rsid w:val="006D5E08"/>
    <w:rsid w:val="006D7DAC"/>
    <w:rsid w:val="006E2439"/>
    <w:rsid w:val="006E3475"/>
    <w:rsid w:val="006E360A"/>
    <w:rsid w:val="006E3B0F"/>
    <w:rsid w:val="006E53DC"/>
    <w:rsid w:val="006E7C05"/>
    <w:rsid w:val="006F1A2F"/>
    <w:rsid w:val="006F1DE4"/>
    <w:rsid w:val="006F24A6"/>
    <w:rsid w:val="00701300"/>
    <w:rsid w:val="0070555B"/>
    <w:rsid w:val="00712A7D"/>
    <w:rsid w:val="00713D94"/>
    <w:rsid w:val="00714C17"/>
    <w:rsid w:val="007238E4"/>
    <w:rsid w:val="007246EC"/>
    <w:rsid w:val="00737144"/>
    <w:rsid w:val="00741C41"/>
    <w:rsid w:val="007475F6"/>
    <w:rsid w:val="00753026"/>
    <w:rsid w:val="007534E6"/>
    <w:rsid w:val="00753FE8"/>
    <w:rsid w:val="007563EF"/>
    <w:rsid w:val="00757744"/>
    <w:rsid w:val="00757AF3"/>
    <w:rsid w:val="00757CD8"/>
    <w:rsid w:val="0076151B"/>
    <w:rsid w:val="00762404"/>
    <w:rsid w:val="007641A2"/>
    <w:rsid w:val="007650D2"/>
    <w:rsid w:val="007669C9"/>
    <w:rsid w:val="0077052C"/>
    <w:rsid w:val="00771956"/>
    <w:rsid w:val="00772952"/>
    <w:rsid w:val="00773BD9"/>
    <w:rsid w:val="007743FF"/>
    <w:rsid w:val="0077735B"/>
    <w:rsid w:val="00777CA2"/>
    <w:rsid w:val="0078008D"/>
    <w:rsid w:val="00782189"/>
    <w:rsid w:val="00782417"/>
    <w:rsid w:val="00782FB5"/>
    <w:rsid w:val="00783046"/>
    <w:rsid w:val="00783621"/>
    <w:rsid w:val="0078401B"/>
    <w:rsid w:val="007918E7"/>
    <w:rsid w:val="007943AF"/>
    <w:rsid w:val="00795429"/>
    <w:rsid w:val="0079627C"/>
    <w:rsid w:val="00796DFE"/>
    <w:rsid w:val="007A0852"/>
    <w:rsid w:val="007A16A1"/>
    <w:rsid w:val="007B00A2"/>
    <w:rsid w:val="007B0A2B"/>
    <w:rsid w:val="007B1BB4"/>
    <w:rsid w:val="007B38A6"/>
    <w:rsid w:val="007B3A1A"/>
    <w:rsid w:val="007B410B"/>
    <w:rsid w:val="007C0D59"/>
    <w:rsid w:val="007C1085"/>
    <w:rsid w:val="007C2D49"/>
    <w:rsid w:val="007C5809"/>
    <w:rsid w:val="007C5BDC"/>
    <w:rsid w:val="007C6D5A"/>
    <w:rsid w:val="007D2D07"/>
    <w:rsid w:val="007D543E"/>
    <w:rsid w:val="007D5D02"/>
    <w:rsid w:val="007E1986"/>
    <w:rsid w:val="007E2F89"/>
    <w:rsid w:val="007E49AF"/>
    <w:rsid w:val="007E5AA7"/>
    <w:rsid w:val="007F2820"/>
    <w:rsid w:val="007F338B"/>
    <w:rsid w:val="007F36C7"/>
    <w:rsid w:val="007F5F36"/>
    <w:rsid w:val="007F6C80"/>
    <w:rsid w:val="007F71E9"/>
    <w:rsid w:val="00803E41"/>
    <w:rsid w:val="00803E72"/>
    <w:rsid w:val="00804635"/>
    <w:rsid w:val="0081360A"/>
    <w:rsid w:val="00816B2B"/>
    <w:rsid w:val="00816B7C"/>
    <w:rsid w:val="00821057"/>
    <w:rsid w:val="00823029"/>
    <w:rsid w:val="00824592"/>
    <w:rsid w:val="0082493F"/>
    <w:rsid w:val="00836AAE"/>
    <w:rsid w:val="0083719A"/>
    <w:rsid w:val="008409B7"/>
    <w:rsid w:val="00840B57"/>
    <w:rsid w:val="00841EB8"/>
    <w:rsid w:val="00842101"/>
    <w:rsid w:val="00842ED6"/>
    <w:rsid w:val="00842F34"/>
    <w:rsid w:val="008430A3"/>
    <w:rsid w:val="0084697B"/>
    <w:rsid w:val="00850799"/>
    <w:rsid w:val="00854247"/>
    <w:rsid w:val="00857788"/>
    <w:rsid w:val="00863A75"/>
    <w:rsid w:val="00871399"/>
    <w:rsid w:val="0087475F"/>
    <w:rsid w:val="0088070C"/>
    <w:rsid w:val="00886845"/>
    <w:rsid w:val="00886FA9"/>
    <w:rsid w:val="00890C1A"/>
    <w:rsid w:val="0089620E"/>
    <w:rsid w:val="008A2120"/>
    <w:rsid w:val="008A5B78"/>
    <w:rsid w:val="008A7939"/>
    <w:rsid w:val="008B7827"/>
    <w:rsid w:val="008C0028"/>
    <w:rsid w:val="008C0262"/>
    <w:rsid w:val="008C05C4"/>
    <w:rsid w:val="008C4D82"/>
    <w:rsid w:val="008D46E3"/>
    <w:rsid w:val="008D473E"/>
    <w:rsid w:val="008D4C17"/>
    <w:rsid w:val="008D5DD1"/>
    <w:rsid w:val="008E0B5C"/>
    <w:rsid w:val="008E4A3A"/>
    <w:rsid w:val="008F0E38"/>
    <w:rsid w:val="008F13BF"/>
    <w:rsid w:val="008F17CD"/>
    <w:rsid w:val="008F4405"/>
    <w:rsid w:val="00902CF0"/>
    <w:rsid w:val="00902D3E"/>
    <w:rsid w:val="009057DD"/>
    <w:rsid w:val="0091180B"/>
    <w:rsid w:val="009118C7"/>
    <w:rsid w:val="00913E7F"/>
    <w:rsid w:val="009147AE"/>
    <w:rsid w:val="00914C20"/>
    <w:rsid w:val="00914D5F"/>
    <w:rsid w:val="0092183B"/>
    <w:rsid w:val="00921B10"/>
    <w:rsid w:val="009244B5"/>
    <w:rsid w:val="00926F4E"/>
    <w:rsid w:val="00927744"/>
    <w:rsid w:val="0092779A"/>
    <w:rsid w:val="009311D5"/>
    <w:rsid w:val="009327E2"/>
    <w:rsid w:val="00940A53"/>
    <w:rsid w:val="0094343E"/>
    <w:rsid w:val="009459E5"/>
    <w:rsid w:val="00945E73"/>
    <w:rsid w:val="00950D23"/>
    <w:rsid w:val="0095160C"/>
    <w:rsid w:val="009522AC"/>
    <w:rsid w:val="00954D3F"/>
    <w:rsid w:val="0095550A"/>
    <w:rsid w:val="009557E6"/>
    <w:rsid w:val="00964AD2"/>
    <w:rsid w:val="009658DE"/>
    <w:rsid w:val="009721CE"/>
    <w:rsid w:val="00973C25"/>
    <w:rsid w:val="009741D9"/>
    <w:rsid w:val="00976A8E"/>
    <w:rsid w:val="00977D32"/>
    <w:rsid w:val="009812CB"/>
    <w:rsid w:val="00982B46"/>
    <w:rsid w:val="00986A6F"/>
    <w:rsid w:val="009871C3"/>
    <w:rsid w:val="00987A20"/>
    <w:rsid w:val="009910B8"/>
    <w:rsid w:val="00991EC7"/>
    <w:rsid w:val="00992748"/>
    <w:rsid w:val="00993EE4"/>
    <w:rsid w:val="00995A05"/>
    <w:rsid w:val="00996322"/>
    <w:rsid w:val="0099671C"/>
    <w:rsid w:val="009A0379"/>
    <w:rsid w:val="009A071F"/>
    <w:rsid w:val="009A13EC"/>
    <w:rsid w:val="009A1683"/>
    <w:rsid w:val="009A774E"/>
    <w:rsid w:val="009B2F06"/>
    <w:rsid w:val="009B5004"/>
    <w:rsid w:val="009B63E4"/>
    <w:rsid w:val="009C04E9"/>
    <w:rsid w:val="009C31D4"/>
    <w:rsid w:val="009C4066"/>
    <w:rsid w:val="009C42C8"/>
    <w:rsid w:val="009D06B6"/>
    <w:rsid w:val="009D18C3"/>
    <w:rsid w:val="009D1CD6"/>
    <w:rsid w:val="009D2384"/>
    <w:rsid w:val="009D3723"/>
    <w:rsid w:val="009D50EA"/>
    <w:rsid w:val="009D603F"/>
    <w:rsid w:val="009E2021"/>
    <w:rsid w:val="009E2259"/>
    <w:rsid w:val="009E329A"/>
    <w:rsid w:val="009E4082"/>
    <w:rsid w:val="009E6FCC"/>
    <w:rsid w:val="009F2739"/>
    <w:rsid w:val="009F29D3"/>
    <w:rsid w:val="009F5852"/>
    <w:rsid w:val="00A06118"/>
    <w:rsid w:val="00A0680F"/>
    <w:rsid w:val="00A07638"/>
    <w:rsid w:val="00A1215A"/>
    <w:rsid w:val="00A16CC4"/>
    <w:rsid w:val="00A17DCB"/>
    <w:rsid w:val="00A20031"/>
    <w:rsid w:val="00A21631"/>
    <w:rsid w:val="00A22065"/>
    <w:rsid w:val="00A24E00"/>
    <w:rsid w:val="00A25437"/>
    <w:rsid w:val="00A25D57"/>
    <w:rsid w:val="00A27470"/>
    <w:rsid w:val="00A303DF"/>
    <w:rsid w:val="00A30AE4"/>
    <w:rsid w:val="00A325CF"/>
    <w:rsid w:val="00A341D8"/>
    <w:rsid w:val="00A407C9"/>
    <w:rsid w:val="00A468A2"/>
    <w:rsid w:val="00A503CC"/>
    <w:rsid w:val="00A529CC"/>
    <w:rsid w:val="00A5300A"/>
    <w:rsid w:val="00A54D2B"/>
    <w:rsid w:val="00A572D3"/>
    <w:rsid w:val="00A57483"/>
    <w:rsid w:val="00A60C13"/>
    <w:rsid w:val="00A6408A"/>
    <w:rsid w:val="00A6431E"/>
    <w:rsid w:val="00A64658"/>
    <w:rsid w:val="00A6529E"/>
    <w:rsid w:val="00A66EA7"/>
    <w:rsid w:val="00A71002"/>
    <w:rsid w:val="00A8042C"/>
    <w:rsid w:val="00A8105B"/>
    <w:rsid w:val="00A81385"/>
    <w:rsid w:val="00A85679"/>
    <w:rsid w:val="00A85F49"/>
    <w:rsid w:val="00A87DF1"/>
    <w:rsid w:val="00A9338C"/>
    <w:rsid w:val="00A93B27"/>
    <w:rsid w:val="00A94973"/>
    <w:rsid w:val="00AA0660"/>
    <w:rsid w:val="00AA5A21"/>
    <w:rsid w:val="00AA7AF5"/>
    <w:rsid w:val="00AB05E7"/>
    <w:rsid w:val="00AB19BE"/>
    <w:rsid w:val="00AB2DBD"/>
    <w:rsid w:val="00AB5C6D"/>
    <w:rsid w:val="00AC268C"/>
    <w:rsid w:val="00AC4461"/>
    <w:rsid w:val="00AD0669"/>
    <w:rsid w:val="00AD0A27"/>
    <w:rsid w:val="00AD3301"/>
    <w:rsid w:val="00AD5BAC"/>
    <w:rsid w:val="00AD799E"/>
    <w:rsid w:val="00AE3783"/>
    <w:rsid w:val="00AE5727"/>
    <w:rsid w:val="00AE6905"/>
    <w:rsid w:val="00AE7F83"/>
    <w:rsid w:val="00AF08B7"/>
    <w:rsid w:val="00AF276F"/>
    <w:rsid w:val="00AF7F43"/>
    <w:rsid w:val="00B01E75"/>
    <w:rsid w:val="00B07288"/>
    <w:rsid w:val="00B12A07"/>
    <w:rsid w:val="00B12D57"/>
    <w:rsid w:val="00B1302F"/>
    <w:rsid w:val="00B14807"/>
    <w:rsid w:val="00B16E00"/>
    <w:rsid w:val="00B2304C"/>
    <w:rsid w:val="00B262AE"/>
    <w:rsid w:val="00B31844"/>
    <w:rsid w:val="00B361F2"/>
    <w:rsid w:val="00B37FD6"/>
    <w:rsid w:val="00B43304"/>
    <w:rsid w:val="00B43E8B"/>
    <w:rsid w:val="00B44A86"/>
    <w:rsid w:val="00B45BD1"/>
    <w:rsid w:val="00B47AB2"/>
    <w:rsid w:val="00B51CC1"/>
    <w:rsid w:val="00B5320B"/>
    <w:rsid w:val="00B57CCE"/>
    <w:rsid w:val="00B57E59"/>
    <w:rsid w:val="00B670D2"/>
    <w:rsid w:val="00B70662"/>
    <w:rsid w:val="00B7251C"/>
    <w:rsid w:val="00B74BF6"/>
    <w:rsid w:val="00B76A89"/>
    <w:rsid w:val="00B76EF8"/>
    <w:rsid w:val="00B77385"/>
    <w:rsid w:val="00B8108F"/>
    <w:rsid w:val="00B857B9"/>
    <w:rsid w:val="00B85B8C"/>
    <w:rsid w:val="00B8743F"/>
    <w:rsid w:val="00B91C14"/>
    <w:rsid w:val="00B92FD6"/>
    <w:rsid w:val="00B95BF9"/>
    <w:rsid w:val="00B964F9"/>
    <w:rsid w:val="00BA5C61"/>
    <w:rsid w:val="00BB4753"/>
    <w:rsid w:val="00BC21D4"/>
    <w:rsid w:val="00BC3A64"/>
    <w:rsid w:val="00BC59AF"/>
    <w:rsid w:val="00BC7958"/>
    <w:rsid w:val="00BD0FE4"/>
    <w:rsid w:val="00BD14E7"/>
    <w:rsid w:val="00BD2A5B"/>
    <w:rsid w:val="00BD484F"/>
    <w:rsid w:val="00BD50B2"/>
    <w:rsid w:val="00BE04CC"/>
    <w:rsid w:val="00BE2F76"/>
    <w:rsid w:val="00BE411A"/>
    <w:rsid w:val="00BE4131"/>
    <w:rsid w:val="00BE61AD"/>
    <w:rsid w:val="00BE6ADF"/>
    <w:rsid w:val="00BF1D3F"/>
    <w:rsid w:val="00BF3FFB"/>
    <w:rsid w:val="00BF4746"/>
    <w:rsid w:val="00BF53EE"/>
    <w:rsid w:val="00BF5E25"/>
    <w:rsid w:val="00BF7C67"/>
    <w:rsid w:val="00C021EE"/>
    <w:rsid w:val="00C021FF"/>
    <w:rsid w:val="00C02C20"/>
    <w:rsid w:val="00C03DAB"/>
    <w:rsid w:val="00C067BE"/>
    <w:rsid w:val="00C07E9E"/>
    <w:rsid w:val="00C144EE"/>
    <w:rsid w:val="00C14BF7"/>
    <w:rsid w:val="00C20355"/>
    <w:rsid w:val="00C22827"/>
    <w:rsid w:val="00C254E5"/>
    <w:rsid w:val="00C25CFD"/>
    <w:rsid w:val="00C27711"/>
    <w:rsid w:val="00C3007B"/>
    <w:rsid w:val="00C35986"/>
    <w:rsid w:val="00C36FD9"/>
    <w:rsid w:val="00C4533C"/>
    <w:rsid w:val="00C457BC"/>
    <w:rsid w:val="00C47894"/>
    <w:rsid w:val="00C50E22"/>
    <w:rsid w:val="00C5225E"/>
    <w:rsid w:val="00C5325C"/>
    <w:rsid w:val="00C53B81"/>
    <w:rsid w:val="00C54839"/>
    <w:rsid w:val="00C56A79"/>
    <w:rsid w:val="00C61F14"/>
    <w:rsid w:val="00C74942"/>
    <w:rsid w:val="00C761E0"/>
    <w:rsid w:val="00C77F74"/>
    <w:rsid w:val="00C83B51"/>
    <w:rsid w:val="00C8621A"/>
    <w:rsid w:val="00C87B1B"/>
    <w:rsid w:val="00C9169D"/>
    <w:rsid w:val="00C92FB8"/>
    <w:rsid w:val="00C95365"/>
    <w:rsid w:val="00C96168"/>
    <w:rsid w:val="00C96CF6"/>
    <w:rsid w:val="00CA5654"/>
    <w:rsid w:val="00CA615B"/>
    <w:rsid w:val="00CB1579"/>
    <w:rsid w:val="00CB6081"/>
    <w:rsid w:val="00CB76B9"/>
    <w:rsid w:val="00CC4759"/>
    <w:rsid w:val="00CC54BA"/>
    <w:rsid w:val="00CC5D0C"/>
    <w:rsid w:val="00CC7852"/>
    <w:rsid w:val="00CD041C"/>
    <w:rsid w:val="00CD0990"/>
    <w:rsid w:val="00CD0B0C"/>
    <w:rsid w:val="00CD24D0"/>
    <w:rsid w:val="00CD2CBC"/>
    <w:rsid w:val="00CD4AF7"/>
    <w:rsid w:val="00CD721C"/>
    <w:rsid w:val="00CD7B18"/>
    <w:rsid w:val="00CE1B33"/>
    <w:rsid w:val="00CE29A2"/>
    <w:rsid w:val="00CE6336"/>
    <w:rsid w:val="00CF26B9"/>
    <w:rsid w:val="00CF292A"/>
    <w:rsid w:val="00CF307E"/>
    <w:rsid w:val="00CF4C43"/>
    <w:rsid w:val="00CF544B"/>
    <w:rsid w:val="00CF5922"/>
    <w:rsid w:val="00CF73E9"/>
    <w:rsid w:val="00D0097B"/>
    <w:rsid w:val="00D01CAF"/>
    <w:rsid w:val="00D06A31"/>
    <w:rsid w:val="00D079C5"/>
    <w:rsid w:val="00D1094B"/>
    <w:rsid w:val="00D126F7"/>
    <w:rsid w:val="00D12C6C"/>
    <w:rsid w:val="00D20D36"/>
    <w:rsid w:val="00D2333F"/>
    <w:rsid w:val="00D32F73"/>
    <w:rsid w:val="00D3542B"/>
    <w:rsid w:val="00D359DC"/>
    <w:rsid w:val="00D35CFB"/>
    <w:rsid w:val="00D451FD"/>
    <w:rsid w:val="00D52DA7"/>
    <w:rsid w:val="00D55721"/>
    <w:rsid w:val="00D55D25"/>
    <w:rsid w:val="00D56040"/>
    <w:rsid w:val="00D57C5A"/>
    <w:rsid w:val="00D613D8"/>
    <w:rsid w:val="00D6584D"/>
    <w:rsid w:val="00D667F1"/>
    <w:rsid w:val="00D702E9"/>
    <w:rsid w:val="00D7316F"/>
    <w:rsid w:val="00D73F72"/>
    <w:rsid w:val="00D829AC"/>
    <w:rsid w:val="00D82D54"/>
    <w:rsid w:val="00D84FA9"/>
    <w:rsid w:val="00D96DDC"/>
    <w:rsid w:val="00DA174F"/>
    <w:rsid w:val="00DA300D"/>
    <w:rsid w:val="00DA4906"/>
    <w:rsid w:val="00DB2600"/>
    <w:rsid w:val="00DB55FF"/>
    <w:rsid w:val="00DB5FAC"/>
    <w:rsid w:val="00DB6732"/>
    <w:rsid w:val="00DC01A6"/>
    <w:rsid w:val="00DC05D2"/>
    <w:rsid w:val="00DC3034"/>
    <w:rsid w:val="00DC391C"/>
    <w:rsid w:val="00DC6BBB"/>
    <w:rsid w:val="00DC7CD6"/>
    <w:rsid w:val="00DD0E0D"/>
    <w:rsid w:val="00DD4154"/>
    <w:rsid w:val="00DE014B"/>
    <w:rsid w:val="00DF1DF7"/>
    <w:rsid w:val="00DF1E2F"/>
    <w:rsid w:val="00DF4E2A"/>
    <w:rsid w:val="00DF6D6E"/>
    <w:rsid w:val="00E02F8C"/>
    <w:rsid w:val="00E05844"/>
    <w:rsid w:val="00E05B34"/>
    <w:rsid w:val="00E06CEF"/>
    <w:rsid w:val="00E112EB"/>
    <w:rsid w:val="00E13324"/>
    <w:rsid w:val="00E1564F"/>
    <w:rsid w:val="00E163D4"/>
    <w:rsid w:val="00E203F3"/>
    <w:rsid w:val="00E20A24"/>
    <w:rsid w:val="00E212FB"/>
    <w:rsid w:val="00E22CE6"/>
    <w:rsid w:val="00E25B81"/>
    <w:rsid w:val="00E322FC"/>
    <w:rsid w:val="00E35991"/>
    <w:rsid w:val="00E35B42"/>
    <w:rsid w:val="00E368AB"/>
    <w:rsid w:val="00E375FF"/>
    <w:rsid w:val="00E43C33"/>
    <w:rsid w:val="00E46C62"/>
    <w:rsid w:val="00E470E5"/>
    <w:rsid w:val="00E557E1"/>
    <w:rsid w:val="00E5627C"/>
    <w:rsid w:val="00E60316"/>
    <w:rsid w:val="00E6218C"/>
    <w:rsid w:val="00E74883"/>
    <w:rsid w:val="00E74D95"/>
    <w:rsid w:val="00E76955"/>
    <w:rsid w:val="00E8250C"/>
    <w:rsid w:val="00E868CB"/>
    <w:rsid w:val="00E86EB8"/>
    <w:rsid w:val="00E93C54"/>
    <w:rsid w:val="00E97AEC"/>
    <w:rsid w:val="00EA1754"/>
    <w:rsid w:val="00EB01B9"/>
    <w:rsid w:val="00EB14A3"/>
    <w:rsid w:val="00EB221A"/>
    <w:rsid w:val="00EB2D94"/>
    <w:rsid w:val="00EB5E7D"/>
    <w:rsid w:val="00EC0B96"/>
    <w:rsid w:val="00EC7819"/>
    <w:rsid w:val="00ED6708"/>
    <w:rsid w:val="00EE0819"/>
    <w:rsid w:val="00EE5E29"/>
    <w:rsid w:val="00EE6088"/>
    <w:rsid w:val="00EF45DA"/>
    <w:rsid w:val="00EF46BD"/>
    <w:rsid w:val="00EF6027"/>
    <w:rsid w:val="00EF65F1"/>
    <w:rsid w:val="00F003FF"/>
    <w:rsid w:val="00F01E93"/>
    <w:rsid w:val="00F049BF"/>
    <w:rsid w:val="00F12448"/>
    <w:rsid w:val="00F16E2A"/>
    <w:rsid w:val="00F17A8A"/>
    <w:rsid w:val="00F22034"/>
    <w:rsid w:val="00F229B3"/>
    <w:rsid w:val="00F250DA"/>
    <w:rsid w:val="00F256C9"/>
    <w:rsid w:val="00F26DBA"/>
    <w:rsid w:val="00F27CC7"/>
    <w:rsid w:val="00F30B9E"/>
    <w:rsid w:val="00F315E1"/>
    <w:rsid w:val="00F33045"/>
    <w:rsid w:val="00F34940"/>
    <w:rsid w:val="00F42AB0"/>
    <w:rsid w:val="00F430A9"/>
    <w:rsid w:val="00F458B3"/>
    <w:rsid w:val="00F51664"/>
    <w:rsid w:val="00F533D8"/>
    <w:rsid w:val="00F5365D"/>
    <w:rsid w:val="00F539C8"/>
    <w:rsid w:val="00F53E9A"/>
    <w:rsid w:val="00F54596"/>
    <w:rsid w:val="00F57FBE"/>
    <w:rsid w:val="00F60D5C"/>
    <w:rsid w:val="00F64419"/>
    <w:rsid w:val="00F70775"/>
    <w:rsid w:val="00F7100E"/>
    <w:rsid w:val="00F71808"/>
    <w:rsid w:val="00F719F3"/>
    <w:rsid w:val="00F741D6"/>
    <w:rsid w:val="00F74999"/>
    <w:rsid w:val="00F77526"/>
    <w:rsid w:val="00F82C47"/>
    <w:rsid w:val="00F857C9"/>
    <w:rsid w:val="00F858D5"/>
    <w:rsid w:val="00F94A67"/>
    <w:rsid w:val="00F9643F"/>
    <w:rsid w:val="00FA4D0D"/>
    <w:rsid w:val="00FA50A5"/>
    <w:rsid w:val="00FA585A"/>
    <w:rsid w:val="00FA6E5D"/>
    <w:rsid w:val="00FB25B4"/>
    <w:rsid w:val="00FB3FFC"/>
    <w:rsid w:val="00FB431D"/>
    <w:rsid w:val="00FB5939"/>
    <w:rsid w:val="00FB6C1E"/>
    <w:rsid w:val="00FB7F4F"/>
    <w:rsid w:val="00FC22F3"/>
    <w:rsid w:val="00FC2A45"/>
    <w:rsid w:val="00FD00F5"/>
    <w:rsid w:val="00FD08E2"/>
    <w:rsid w:val="00FD16F7"/>
    <w:rsid w:val="00FD3533"/>
    <w:rsid w:val="00FD5898"/>
    <w:rsid w:val="00FD79EF"/>
    <w:rsid w:val="00FE28EB"/>
    <w:rsid w:val="00FE578D"/>
    <w:rsid w:val="00FE6375"/>
    <w:rsid w:val="00FF112D"/>
    <w:rsid w:val="00FF14A2"/>
    <w:rsid w:val="00FF1D89"/>
    <w:rsid w:val="00FF67F7"/>
    <w:rsid w:val="00FF7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C538A"/>
  <w15:docId w15:val="{38CF4768-C675-4481-AD26-93DF06B9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C59AF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C59AF"/>
    <w:pPr>
      <w:keepNext/>
      <w:jc w:val="center"/>
      <w:outlineLvl w:val="0"/>
    </w:pPr>
    <w:rPr>
      <w:b/>
      <w:sz w:val="24"/>
      <w:szCs w:val="20"/>
      <w:lang w:val="en-GB"/>
    </w:rPr>
  </w:style>
  <w:style w:type="paragraph" w:styleId="Heading2">
    <w:name w:val="heading 2"/>
    <w:basedOn w:val="Normal"/>
    <w:next w:val="Normal"/>
    <w:qFormat/>
    <w:rsid w:val="00BC59AF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BC59A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C59AF"/>
    <w:pPr>
      <w:keepNext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rsid w:val="00BC59AF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5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C59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34E6"/>
  </w:style>
  <w:style w:type="paragraph" w:styleId="BodyText">
    <w:name w:val="Body Text"/>
    <w:basedOn w:val="Normal"/>
    <w:link w:val="BodyTextChar"/>
    <w:rsid w:val="009C4066"/>
    <w:pPr>
      <w:jc w:val="both"/>
    </w:pPr>
    <w:rPr>
      <w:sz w:val="24"/>
    </w:rPr>
  </w:style>
  <w:style w:type="character" w:customStyle="1" w:styleId="BodyTextChar">
    <w:name w:val="Body Text Char"/>
    <w:link w:val="BodyText"/>
    <w:rsid w:val="009C4066"/>
    <w:rPr>
      <w:sz w:val="24"/>
      <w:szCs w:val="24"/>
    </w:rPr>
  </w:style>
  <w:style w:type="paragraph" w:styleId="Title">
    <w:name w:val="Title"/>
    <w:basedOn w:val="Normal"/>
    <w:link w:val="TitleChar"/>
    <w:qFormat/>
    <w:rsid w:val="009C4066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link w:val="Title"/>
    <w:rsid w:val="009C4066"/>
    <w:rPr>
      <w:rFonts w:ascii="Tahoma" w:hAnsi="Tahoma" w:cs="Tahoma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rsid w:val="009C4066"/>
    <w:pPr>
      <w:jc w:val="both"/>
    </w:pPr>
  </w:style>
  <w:style w:type="character" w:customStyle="1" w:styleId="BodyText2Char">
    <w:name w:val="Body Text 2 Char"/>
    <w:link w:val="BodyText2"/>
    <w:rsid w:val="009C4066"/>
    <w:rPr>
      <w:sz w:val="22"/>
      <w:szCs w:val="24"/>
    </w:rPr>
  </w:style>
  <w:style w:type="table" w:styleId="TableGrid">
    <w:name w:val="Table Grid"/>
    <w:basedOn w:val="TableNormal"/>
    <w:uiPriority w:val="39"/>
    <w:rsid w:val="00BE41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87013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GB"/>
    </w:rPr>
  </w:style>
  <w:style w:type="paragraph" w:styleId="BalloonText">
    <w:name w:val="Balloon Text"/>
    <w:basedOn w:val="Normal"/>
    <w:link w:val="BalloonTextChar"/>
    <w:rsid w:val="008868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8684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992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C5517"/>
    <w:rPr>
      <w:sz w:val="22"/>
      <w:szCs w:val="24"/>
    </w:rPr>
  </w:style>
  <w:style w:type="character" w:customStyle="1" w:styleId="apple-converted-space">
    <w:name w:val="apple-converted-space"/>
    <w:basedOn w:val="DefaultParagraphFont"/>
    <w:rsid w:val="00536902"/>
  </w:style>
  <w:style w:type="paragraph" w:styleId="Caption">
    <w:name w:val="caption"/>
    <w:basedOn w:val="Normal"/>
    <w:next w:val="Normal"/>
    <w:unhideWhenUsed/>
    <w:qFormat/>
    <w:rsid w:val="002D0CD7"/>
    <w:pPr>
      <w:spacing w:after="200"/>
      <w:jc w:val="center"/>
    </w:pPr>
    <w:rPr>
      <w:rFonts w:asciiTheme="minorHAnsi" w:hAnsiTheme="minorHAnsi"/>
      <w:b/>
      <w:iCs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BD14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D1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14E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D1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D14E7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71C36"/>
    <w:rPr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pril%20Part%20Time%20PEPs\Forms\PEPs%20-%20Assign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08EC-491F-4394-A04C-EEB2C38B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PEPs - Assignment.dot</Template>
  <TotalTime>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MSRSAS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pammi</dc:creator>
  <cp:lastModifiedBy>subhendu maji</cp:lastModifiedBy>
  <cp:revision>8</cp:revision>
  <cp:lastPrinted>2019-09-13T03:28:00Z</cp:lastPrinted>
  <dcterms:created xsi:type="dcterms:W3CDTF">2019-09-16T10:14:00Z</dcterms:created>
  <dcterms:modified xsi:type="dcterms:W3CDTF">2019-10-22T06:57:00Z</dcterms:modified>
</cp:coreProperties>
</file>