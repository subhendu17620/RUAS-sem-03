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C9E9D" w14:textId="77777777" w:rsidR="007D40CC" w:rsidRPr="00B11A5B" w:rsidRDefault="0023379E" w:rsidP="007D40CC">
      <w:pPr>
        <w:tabs>
          <w:tab w:val="right" w:pos="8597"/>
        </w:tabs>
        <w:ind w:left="3780" w:hanging="540"/>
        <w:rPr>
          <w:rFonts w:cstheme="minorHAnsi"/>
        </w:rPr>
      </w:pPr>
      <w:bookmarkStart w:id="0" w:name="_Hlk24376221"/>
      <w:bookmarkEnd w:id="0"/>
      <w:r w:rsidRPr="00B11A5B"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5C0E80" wp14:editId="0CA520F7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1FBB2" w14:textId="77777777" w:rsidR="00864EB8" w:rsidRDefault="00864E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9C2D2" wp14:editId="5823C7DB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C0E8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67D1FBB2" w14:textId="77777777" w:rsidR="00864EB8" w:rsidRDefault="00864EB8">
                      <w:r>
                        <w:rPr>
                          <w:noProof/>
                        </w:rPr>
                        <w:drawing>
                          <wp:inline distT="0" distB="0" distL="0" distR="0" wp14:anchorId="3729C2D2" wp14:editId="5823C7DB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B11A5B">
        <w:rPr>
          <w:rFonts w:cstheme="minorHAnsi"/>
        </w:rPr>
        <w:tab/>
      </w:r>
      <w:r w:rsidR="007D40CC" w:rsidRPr="00B11A5B">
        <w:rPr>
          <w:rFonts w:cstheme="minorHAnsi"/>
        </w:rPr>
        <w:tab/>
      </w:r>
    </w:p>
    <w:p w14:paraId="655DB198" w14:textId="77777777" w:rsidR="007D40CC" w:rsidRPr="00B11A5B" w:rsidRDefault="007D40CC" w:rsidP="007D40CC">
      <w:pPr>
        <w:rPr>
          <w:rFonts w:cstheme="minorHAnsi"/>
        </w:rPr>
      </w:pPr>
    </w:p>
    <w:p w14:paraId="5672F5C6" w14:textId="77777777"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14:paraId="134B99CE" w14:textId="77777777" w:rsidR="007D40CC" w:rsidRPr="00B11A5B" w:rsidRDefault="007D40CC" w:rsidP="007D40CC">
      <w:pPr>
        <w:rPr>
          <w:rFonts w:cstheme="minorHAnsi"/>
          <w:lang w:val="en-GB"/>
        </w:rPr>
      </w:pPr>
    </w:p>
    <w:p w14:paraId="56582463" w14:textId="77777777" w:rsidR="007D40CC" w:rsidRPr="00B11A5B" w:rsidRDefault="007D40CC" w:rsidP="007D40CC">
      <w:pPr>
        <w:rPr>
          <w:rFonts w:cstheme="minorHAnsi"/>
          <w:lang w:val="en-GB"/>
        </w:rPr>
      </w:pPr>
    </w:p>
    <w:p w14:paraId="0E78DEC8" w14:textId="77777777" w:rsidR="007D40CC" w:rsidRPr="00B11A5B" w:rsidRDefault="007D40CC" w:rsidP="007D40CC">
      <w:pPr>
        <w:rPr>
          <w:rFonts w:cstheme="minorHAns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B11A5B" w14:paraId="0AEC4842" w14:textId="77777777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14:paraId="4E0758F3" w14:textId="77777777" w:rsidR="007D40CC" w:rsidRPr="00B11A5B" w:rsidRDefault="00193560" w:rsidP="00435573">
            <w:pPr>
              <w:jc w:val="center"/>
              <w:rPr>
                <w:rFonts w:cstheme="minorHAnsi"/>
                <w:b/>
                <w:color w:val="548DD4"/>
                <w:lang w:val="en-GB"/>
              </w:rPr>
            </w:pPr>
            <w:bookmarkStart w:id="1" w:name="_Toc294515509"/>
            <w:r w:rsidRPr="00B11A5B">
              <w:rPr>
                <w:rFonts w:cstheme="minorHAns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B11A5B">
              <w:rPr>
                <w:rFonts w:cstheme="minorHAnsi"/>
                <w:b/>
                <w:color w:val="548DD4"/>
                <w:sz w:val="44"/>
                <w:lang w:val="en-GB"/>
              </w:rPr>
              <w:t>ASSIGNMENT</w:t>
            </w:r>
            <w:bookmarkEnd w:id="1"/>
          </w:p>
        </w:tc>
      </w:tr>
      <w:tr w:rsidR="007D40CC" w:rsidRPr="00B11A5B" w14:paraId="26C69909" w14:textId="77777777" w:rsidTr="006646F4">
        <w:trPr>
          <w:trHeight w:val="465"/>
        </w:trPr>
        <w:tc>
          <w:tcPr>
            <w:tcW w:w="2358" w:type="dxa"/>
            <w:vAlign w:val="center"/>
          </w:tcPr>
          <w:p w14:paraId="259CC79F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2" w:name="_Toc29451551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Code</w:t>
            </w:r>
            <w:bookmarkEnd w:id="2"/>
          </w:p>
        </w:tc>
        <w:tc>
          <w:tcPr>
            <w:tcW w:w="5490" w:type="dxa"/>
            <w:vAlign w:val="center"/>
          </w:tcPr>
          <w:p w14:paraId="0AA2E8B8" w14:textId="1EA83FC0" w:rsidR="007D40CC" w:rsidRPr="00B11A5B" w:rsidRDefault="00C309E5" w:rsidP="001E3243">
            <w:pPr>
              <w:rPr>
                <w:rFonts w:cstheme="minorHAnsi"/>
                <w:color w:val="548DD4"/>
                <w:sz w:val="32"/>
                <w:lang w:val="en-GB"/>
              </w:rPr>
            </w:pPr>
            <w:r>
              <w:rPr>
                <w:rFonts w:cstheme="minorHAnsi"/>
                <w:color w:val="548DD4"/>
                <w:sz w:val="32"/>
                <w:lang w:val="en-GB"/>
              </w:rPr>
              <w:t>19CSC204A</w:t>
            </w:r>
          </w:p>
        </w:tc>
      </w:tr>
      <w:tr w:rsidR="007D40CC" w:rsidRPr="00B11A5B" w14:paraId="3474E033" w14:textId="77777777" w:rsidTr="006646F4">
        <w:trPr>
          <w:trHeight w:val="438"/>
        </w:trPr>
        <w:tc>
          <w:tcPr>
            <w:tcW w:w="2358" w:type="dxa"/>
            <w:vAlign w:val="center"/>
          </w:tcPr>
          <w:p w14:paraId="2BE9BEF8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3" w:name="_Toc294515512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Name</w:t>
            </w:r>
            <w:bookmarkEnd w:id="3"/>
          </w:p>
        </w:tc>
        <w:tc>
          <w:tcPr>
            <w:tcW w:w="5490" w:type="dxa"/>
            <w:vAlign w:val="center"/>
          </w:tcPr>
          <w:p w14:paraId="414FFB9F" w14:textId="7FC68205" w:rsidR="007D40CC" w:rsidRPr="00B11A5B" w:rsidRDefault="00C309E5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>
              <w:rPr>
                <w:rFonts w:cstheme="minorHAnsi"/>
                <w:color w:val="548DD4"/>
                <w:sz w:val="32"/>
                <w:lang w:val="en-GB"/>
              </w:rPr>
              <w:t>Logic Design</w:t>
            </w:r>
          </w:p>
        </w:tc>
      </w:tr>
      <w:tr w:rsidR="007D40CC" w:rsidRPr="00B11A5B" w14:paraId="520AE458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02C9CB6A" w14:textId="77777777" w:rsidR="007D40CC" w:rsidRPr="00B11A5B" w:rsidRDefault="00B8254A" w:rsidP="00F85124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4" w:name="_Toc29451551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Programme</w:t>
            </w:r>
            <w:bookmarkEnd w:id="4"/>
          </w:p>
        </w:tc>
        <w:tc>
          <w:tcPr>
            <w:tcW w:w="5490" w:type="dxa"/>
            <w:vAlign w:val="center"/>
          </w:tcPr>
          <w:p w14:paraId="128D4E8B" w14:textId="77777777" w:rsidR="007D40CC" w:rsidRPr="00B11A5B" w:rsidRDefault="00CE7047" w:rsidP="00B8254A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B11A5B" w14:paraId="64D0B721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06E6D725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5" w:name="_Toc294515516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Department</w:t>
            </w:r>
            <w:bookmarkEnd w:id="5"/>
          </w:p>
        </w:tc>
        <w:tc>
          <w:tcPr>
            <w:tcW w:w="5490" w:type="dxa"/>
            <w:vAlign w:val="center"/>
          </w:tcPr>
          <w:p w14:paraId="60D84B61" w14:textId="77777777" w:rsidR="007D40CC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B11A5B" w14:paraId="72200EF7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360E6699" w14:textId="77777777" w:rsidR="006646F4" w:rsidRPr="00B11A5B" w:rsidRDefault="006646F4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6182CDDA" w14:textId="77777777" w:rsidR="006646F4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14:paraId="52EB13B7" w14:textId="77777777"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14:paraId="1F60223B" w14:textId="77777777" w:rsidR="007D40CC" w:rsidRPr="00B11A5B" w:rsidRDefault="007D40CC" w:rsidP="007D40CC">
      <w:pPr>
        <w:pStyle w:val="Heading4"/>
        <w:ind w:left="720"/>
        <w:jc w:val="left"/>
        <w:rPr>
          <w:rFonts w:asciiTheme="minorHAnsi" w:hAnsiTheme="minorHAnsi" w:cstheme="minorHAnsi"/>
          <w:spacing w:val="20"/>
          <w:sz w:val="28"/>
        </w:rPr>
      </w:pPr>
      <w:r w:rsidRPr="00B11A5B">
        <w:rPr>
          <w:rFonts w:asciiTheme="minorHAnsi" w:hAnsiTheme="minorHAnsi" w:cstheme="minorHAnsi"/>
          <w:spacing w:val="20"/>
          <w:sz w:val="28"/>
        </w:rPr>
        <w:t xml:space="preserve"> </w:t>
      </w:r>
    </w:p>
    <w:p w14:paraId="460E079A" w14:textId="77777777" w:rsidR="007D40CC" w:rsidRPr="00B11A5B" w:rsidRDefault="007D40CC" w:rsidP="007D40CC">
      <w:pPr>
        <w:pStyle w:val="Heading4"/>
        <w:jc w:val="left"/>
        <w:rPr>
          <w:rFonts w:asciiTheme="minorHAnsi" w:eastAsia="Arial Unicode MS" w:hAnsiTheme="minorHAnsi" w:cstheme="minorHAnsi"/>
          <w:spacing w:val="20"/>
          <w:sz w:val="28"/>
        </w:rPr>
      </w:pPr>
    </w:p>
    <w:p w14:paraId="23467471" w14:textId="77777777" w:rsidR="007D40CC" w:rsidRPr="00B11A5B" w:rsidRDefault="007D40CC" w:rsidP="007D40CC">
      <w:pPr>
        <w:rPr>
          <w:rFonts w:cstheme="minorHAnsi"/>
          <w:vanish/>
          <w:color w:val="40458C"/>
        </w:rPr>
      </w:pPr>
    </w:p>
    <w:p w14:paraId="60EDD031" w14:textId="77777777" w:rsidR="007D40CC" w:rsidRPr="00B11A5B" w:rsidRDefault="007D40CC" w:rsidP="007D40CC">
      <w:pPr>
        <w:rPr>
          <w:rFonts w:cstheme="minorHAnsi"/>
        </w:rPr>
      </w:pPr>
    </w:p>
    <w:p w14:paraId="1E58CA09" w14:textId="77777777" w:rsidR="007D40CC" w:rsidRPr="00B11A5B" w:rsidRDefault="007D40CC" w:rsidP="007D40CC">
      <w:pPr>
        <w:ind w:left="1440" w:firstLine="720"/>
        <w:rPr>
          <w:rFonts w:cstheme="minorHAnsi"/>
        </w:rPr>
      </w:pPr>
      <w:r w:rsidRPr="00B11A5B">
        <w:rPr>
          <w:rFonts w:cstheme="minorHAnsi"/>
        </w:rPr>
        <w:t xml:space="preserve">    </w:t>
      </w:r>
    </w:p>
    <w:p w14:paraId="4F4B73C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1CA4FE65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00C03A8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69919AEA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11F0EF5C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631B4E06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298D1F76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25FCBF32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6C3FA605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60D10B3F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4EA94C6C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4FE5B196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39DAA5FA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B11A5B" w14:paraId="070736D6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141E4389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6" w:name="_Toc294515518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Name of the Student</w:t>
            </w:r>
            <w:bookmarkEnd w:id="6"/>
          </w:p>
        </w:tc>
        <w:tc>
          <w:tcPr>
            <w:tcW w:w="4609" w:type="dxa"/>
            <w:vAlign w:val="center"/>
          </w:tcPr>
          <w:p w14:paraId="68119ED5" w14:textId="77777777" w:rsidR="007D40CC" w:rsidRPr="00B11A5B" w:rsidRDefault="00CE7047" w:rsidP="00435573">
            <w:pPr>
              <w:rPr>
                <w:rFonts w:cstheme="minorHAnsi"/>
                <w:sz w:val="28"/>
                <w:lang w:val="en-GB"/>
              </w:rPr>
            </w:pPr>
            <w:r w:rsidRPr="00B11A5B">
              <w:rPr>
                <w:rFonts w:cstheme="minorHAnsi"/>
                <w:sz w:val="28"/>
                <w:lang w:val="en-GB"/>
              </w:rPr>
              <w:t>SUBHENDU MAJI</w:t>
            </w:r>
          </w:p>
        </w:tc>
      </w:tr>
      <w:tr w:rsidR="007D40CC" w:rsidRPr="00B11A5B" w14:paraId="5171631F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3ACF60F9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7" w:name="_Toc29451552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Reg. No</w:t>
            </w:r>
            <w:bookmarkEnd w:id="7"/>
          </w:p>
        </w:tc>
        <w:tc>
          <w:tcPr>
            <w:tcW w:w="4609" w:type="dxa"/>
            <w:vAlign w:val="center"/>
          </w:tcPr>
          <w:p w14:paraId="40C7F0E5" w14:textId="77777777" w:rsidR="007D40CC" w:rsidRPr="00B11A5B" w:rsidRDefault="00CE7047" w:rsidP="00435573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B11A5B" w14:paraId="484C18A8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05F4859D" w14:textId="77777777" w:rsidR="007D40CC" w:rsidRPr="00B11A5B" w:rsidRDefault="00B8254A" w:rsidP="00B8254A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10B69A5A" w14:textId="77777777" w:rsidR="007D40CC" w:rsidRPr="00B11A5B" w:rsidRDefault="00CE7047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3</w:t>
            </w:r>
            <w:r w:rsidRPr="00B11A5B">
              <w:rPr>
                <w:rFonts w:cstheme="minorHAnsi"/>
                <w:color w:val="0070C0"/>
                <w:sz w:val="28"/>
                <w:vertAlign w:val="superscript"/>
                <w:lang w:val="en-GB"/>
              </w:rPr>
              <w:t>RD</w:t>
            </w:r>
            <w:r w:rsidRPr="00B11A5B">
              <w:rPr>
                <w:rFonts w:cstheme="minorHAnsi"/>
                <w:color w:val="0070C0"/>
                <w:sz w:val="28"/>
                <w:lang w:val="en-GB"/>
              </w:rPr>
              <w:t xml:space="preserve"> / 2019</w:t>
            </w:r>
          </w:p>
        </w:tc>
      </w:tr>
      <w:tr w:rsidR="007D40CC" w:rsidRPr="00B11A5B" w14:paraId="51C47CB5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A5AB415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8" w:name="_Toc29451552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Leader</w:t>
            </w:r>
            <w:bookmarkEnd w:id="8"/>
            <w:r w:rsidR="00B77DEA" w:rsidRPr="00B11A5B">
              <w:rPr>
                <w:rFonts w:cstheme="minorHAns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74BB554E" w14:textId="785CCD6C" w:rsidR="007D40CC" w:rsidRPr="00B11A5B" w:rsidRDefault="00C309E5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C309E5">
              <w:rPr>
                <w:rFonts w:cstheme="minorHAnsi"/>
                <w:color w:val="0070C0"/>
                <w:sz w:val="28"/>
                <w:lang w:val="en-GB"/>
              </w:rPr>
              <w:t>Mr. Narasimha Murthy K. R. and Mr. V. Deepak</w:t>
            </w:r>
          </w:p>
        </w:tc>
      </w:tr>
    </w:tbl>
    <w:p w14:paraId="79F110D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301F967E" w14:textId="77777777" w:rsidR="007D40CC" w:rsidRPr="00B11A5B" w:rsidRDefault="007D40CC" w:rsidP="007D40CC">
      <w:pPr>
        <w:tabs>
          <w:tab w:val="left" w:pos="3975"/>
        </w:tabs>
        <w:rPr>
          <w:rFonts w:cstheme="minorHAnsi"/>
        </w:rPr>
      </w:pPr>
    </w:p>
    <w:p w14:paraId="46DD34D1" w14:textId="77777777"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2F4015F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48983924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12D4F6B1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F08AB43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5A9EDD57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1B9E2EB2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1E721F35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1B24051B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4FE48FE9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E71B2D7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AE6A9B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E0A8403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4774474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5E89D60E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68E5AE9A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  <w:sectPr w:rsidR="006646F4" w:rsidRPr="00B11A5B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4E6829C7" w14:textId="77777777"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D179D59" w14:textId="77777777" w:rsidR="007D40CC" w:rsidRPr="00B11A5B" w:rsidRDefault="007D40CC" w:rsidP="007D40CC">
      <w:pPr>
        <w:jc w:val="right"/>
        <w:rPr>
          <w:rFonts w:cstheme="minorHAns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B11A5B" w14:paraId="2CAF06C0" w14:textId="77777777" w:rsidTr="00E85847">
        <w:trPr>
          <w:trHeight w:val="350"/>
        </w:trPr>
        <w:tc>
          <w:tcPr>
            <w:tcW w:w="9410" w:type="dxa"/>
            <w:gridSpan w:val="9"/>
          </w:tcPr>
          <w:p w14:paraId="5DFC21F1" w14:textId="77777777" w:rsidR="007D40CC" w:rsidRPr="00B11A5B" w:rsidRDefault="007D40CC" w:rsidP="00E85847">
            <w:pPr>
              <w:pStyle w:val="Heading1"/>
              <w:spacing w:before="120" w:after="120"/>
              <w:jc w:val="center"/>
              <w:rPr>
                <w:rFonts w:cstheme="minorHAnsi"/>
                <w:b/>
              </w:rPr>
            </w:pPr>
            <w:bookmarkStart w:id="9" w:name="_Toc185910103"/>
            <w:bookmarkStart w:id="10" w:name="_Toc294515530"/>
            <w:bookmarkStart w:id="11" w:name="_Toc24377282"/>
            <w:r w:rsidRPr="00B11A5B">
              <w:rPr>
                <w:rFonts w:cstheme="minorHAnsi"/>
                <w:b/>
                <w:sz w:val="24"/>
              </w:rPr>
              <w:t>Declaration</w:t>
            </w:r>
            <w:bookmarkEnd w:id="9"/>
            <w:r w:rsidRPr="00B11A5B">
              <w:rPr>
                <w:rFonts w:cstheme="minorHAnsi"/>
                <w:b/>
                <w:sz w:val="24"/>
              </w:rPr>
              <w:t xml:space="preserve"> Sheet</w:t>
            </w:r>
            <w:bookmarkEnd w:id="10"/>
            <w:bookmarkEnd w:id="11"/>
          </w:p>
        </w:tc>
      </w:tr>
      <w:tr w:rsidR="007D40CC" w:rsidRPr="00B11A5B" w14:paraId="2AFAE33C" w14:textId="77777777" w:rsidTr="00C309E5">
        <w:trPr>
          <w:trHeight w:val="358"/>
        </w:trPr>
        <w:tc>
          <w:tcPr>
            <w:tcW w:w="1744" w:type="dxa"/>
            <w:vAlign w:val="center"/>
          </w:tcPr>
          <w:p w14:paraId="51A2B250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Student Name</w:t>
            </w:r>
          </w:p>
        </w:tc>
        <w:tc>
          <w:tcPr>
            <w:tcW w:w="7666" w:type="dxa"/>
            <w:gridSpan w:val="8"/>
            <w:vAlign w:val="center"/>
          </w:tcPr>
          <w:p w14:paraId="699F9A9A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SUBHENDU MAJI</w:t>
            </w:r>
          </w:p>
        </w:tc>
      </w:tr>
      <w:tr w:rsidR="007D40CC" w:rsidRPr="00B11A5B" w14:paraId="224A0BEE" w14:textId="77777777" w:rsidTr="00C309E5">
        <w:trPr>
          <w:trHeight w:val="352"/>
        </w:trPr>
        <w:tc>
          <w:tcPr>
            <w:tcW w:w="1744" w:type="dxa"/>
            <w:vAlign w:val="center"/>
          </w:tcPr>
          <w:p w14:paraId="75EC2DBD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Reg. No</w:t>
            </w:r>
          </w:p>
        </w:tc>
        <w:tc>
          <w:tcPr>
            <w:tcW w:w="7666" w:type="dxa"/>
            <w:gridSpan w:val="8"/>
            <w:vAlign w:val="center"/>
          </w:tcPr>
          <w:p w14:paraId="00A3ADAA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18ETCS002121</w:t>
            </w:r>
          </w:p>
        </w:tc>
      </w:tr>
      <w:tr w:rsidR="007D40CC" w:rsidRPr="00B11A5B" w14:paraId="29DF2E81" w14:textId="77777777" w:rsidTr="00C309E5">
        <w:trPr>
          <w:trHeight w:val="361"/>
        </w:trPr>
        <w:tc>
          <w:tcPr>
            <w:tcW w:w="1744" w:type="dxa"/>
            <w:vAlign w:val="center"/>
          </w:tcPr>
          <w:p w14:paraId="0DB873A5" w14:textId="77777777" w:rsidR="007D40CC" w:rsidRPr="00B11A5B" w:rsidRDefault="00B8254A" w:rsidP="009D451D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</w:rPr>
              <w:t>Programme</w:t>
            </w:r>
            <w:proofErr w:type="spellEnd"/>
          </w:p>
        </w:tc>
        <w:tc>
          <w:tcPr>
            <w:tcW w:w="3357" w:type="dxa"/>
            <w:gridSpan w:val="5"/>
            <w:vAlign w:val="center"/>
          </w:tcPr>
          <w:p w14:paraId="7839392C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</w:t>
            </w:r>
          </w:p>
        </w:tc>
        <w:tc>
          <w:tcPr>
            <w:tcW w:w="1662" w:type="dxa"/>
            <w:vAlign w:val="center"/>
          </w:tcPr>
          <w:p w14:paraId="46534655" w14:textId="77777777" w:rsidR="007D40CC" w:rsidRPr="00B11A5B" w:rsidRDefault="00B8254A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Semester/Year</w:t>
            </w:r>
          </w:p>
        </w:tc>
        <w:tc>
          <w:tcPr>
            <w:tcW w:w="2647" w:type="dxa"/>
            <w:gridSpan w:val="2"/>
            <w:vAlign w:val="center"/>
          </w:tcPr>
          <w:p w14:paraId="03BDF7FC" w14:textId="77777777" w:rsidR="007D40CC" w:rsidRPr="00B11A5B" w:rsidRDefault="00831CD2" w:rsidP="00730F27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 3</w:t>
            </w:r>
            <w:r w:rsidRPr="00B11A5B">
              <w:rPr>
                <w:rFonts w:cstheme="minorHAnsi"/>
                <w:vertAlign w:val="superscript"/>
              </w:rPr>
              <w:t>rd</w:t>
            </w:r>
            <w:r w:rsidRPr="00B11A5B">
              <w:rPr>
                <w:rFonts w:cstheme="minorHAnsi"/>
              </w:rPr>
              <w:t xml:space="preserve"> / 2019</w:t>
            </w:r>
          </w:p>
        </w:tc>
      </w:tr>
      <w:tr w:rsidR="00C309E5" w:rsidRPr="00B11A5B" w14:paraId="6E8D2C56" w14:textId="77777777" w:rsidTr="00C309E5">
        <w:trPr>
          <w:trHeight w:val="418"/>
        </w:trPr>
        <w:tc>
          <w:tcPr>
            <w:tcW w:w="1744" w:type="dxa"/>
            <w:vAlign w:val="center"/>
          </w:tcPr>
          <w:p w14:paraId="7207C7ED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 Code</w:t>
            </w:r>
          </w:p>
        </w:tc>
        <w:tc>
          <w:tcPr>
            <w:tcW w:w="7666" w:type="dxa"/>
            <w:gridSpan w:val="8"/>
            <w:vAlign w:val="center"/>
          </w:tcPr>
          <w:p w14:paraId="2F8DD0BA" w14:textId="4AF9EF92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EB221A">
              <w:rPr>
                <w:rFonts w:ascii="Calibri" w:hAnsi="Calibri" w:cs="Calibri"/>
                <w:sz w:val="20"/>
                <w:szCs w:val="22"/>
              </w:rPr>
              <w:t>19CSC204A</w:t>
            </w:r>
          </w:p>
        </w:tc>
      </w:tr>
      <w:tr w:rsidR="00C309E5" w:rsidRPr="00B11A5B" w14:paraId="4E30E3B8" w14:textId="77777777" w:rsidTr="00C309E5">
        <w:trPr>
          <w:trHeight w:val="370"/>
        </w:trPr>
        <w:tc>
          <w:tcPr>
            <w:tcW w:w="1744" w:type="dxa"/>
            <w:vAlign w:val="center"/>
          </w:tcPr>
          <w:p w14:paraId="38EAC4FF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 Title</w:t>
            </w:r>
          </w:p>
        </w:tc>
        <w:tc>
          <w:tcPr>
            <w:tcW w:w="7666" w:type="dxa"/>
            <w:gridSpan w:val="8"/>
            <w:vAlign w:val="center"/>
          </w:tcPr>
          <w:p w14:paraId="219437E4" w14:textId="0E8FBBD4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Logic Design</w:t>
            </w:r>
          </w:p>
        </w:tc>
      </w:tr>
      <w:tr w:rsidR="00C309E5" w:rsidRPr="00B11A5B" w14:paraId="70B4BE35" w14:textId="77777777" w:rsidTr="00C309E5">
        <w:trPr>
          <w:trHeight w:val="352"/>
        </w:trPr>
        <w:tc>
          <w:tcPr>
            <w:tcW w:w="1744" w:type="dxa"/>
            <w:vAlign w:val="center"/>
          </w:tcPr>
          <w:p w14:paraId="449CE508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 Date</w:t>
            </w:r>
          </w:p>
        </w:tc>
        <w:tc>
          <w:tcPr>
            <w:tcW w:w="2137" w:type="dxa"/>
            <w:gridSpan w:val="2"/>
            <w:vAlign w:val="center"/>
          </w:tcPr>
          <w:p w14:paraId="520B3FEB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760" w:type="dxa"/>
            <w:gridSpan w:val="2"/>
          </w:tcPr>
          <w:p w14:paraId="149FF650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To</w:t>
            </w:r>
          </w:p>
        </w:tc>
        <w:tc>
          <w:tcPr>
            <w:tcW w:w="4769" w:type="dxa"/>
            <w:gridSpan w:val="4"/>
            <w:vAlign w:val="center"/>
          </w:tcPr>
          <w:p w14:paraId="57B909AB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C309E5" w:rsidRPr="00B11A5B" w14:paraId="0AAC0461" w14:textId="77777777" w:rsidTr="00C309E5">
        <w:trPr>
          <w:trHeight w:val="368"/>
        </w:trPr>
        <w:tc>
          <w:tcPr>
            <w:tcW w:w="1744" w:type="dxa"/>
            <w:vAlign w:val="center"/>
          </w:tcPr>
          <w:p w14:paraId="60F1F655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 Leader</w:t>
            </w:r>
          </w:p>
        </w:tc>
        <w:tc>
          <w:tcPr>
            <w:tcW w:w="7666" w:type="dxa"/>
            <w:gridSpan w:val="8"/>
            <w:vAlign w:val="center"/>
          </w:tcPr>
          <w:p w14:paraId="3D83F71E" w14:textId="36C624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Mr. Narasimha Murthy K. R. and Mr. V. Deepak</w:t>
            </w:r>
          </w:p>
        </w:tc>
      </w:tr>
      <w:tr w:rsidR="00C309E5" w:rsidRPr="00B11A5B" w14:paraId="18D44224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0430C5D9" w14:textId="77777777" w:rsidR="00C309E5" w:rsidRPr="00B11A5B" w:rsidRDefault="00C309E5" w:rsidP="00C309E5">
            <w:pPr>
              <w:rPr>
                <w:rFonts w:cstheme="minorHAnsi"/>
                <w:b/>
              </w:rPr>
            </w:pPr>
          </w:p>
          <w:p w14:paraId="5E22C9AE" w14:textId="77777777" w:rsidR="00C309E5" w:rsidRPr="00B11A5B" w:rsidRDefault="00C309E5" w:rsidP="00C309E5">
            <w:pPr>
              <w:rPr>
                <w:rFonts w:cstheme="minorHAnsi"/>
                <w:b/>
              </w:rPr>
            </w:pPr>
          </w:p>
          <w:p w14:paraId="77A00CB9" w14:textId="77777777" w:rsidR="00C309E5" w:rsidRPr="00B11A5B" w:rsidRDefault="00C309E5" w:rsidP="00C309E5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  <w:b/>
              </w:rPr>
              <w:t>Declaration</w:t>
            </w:r>
          </w:p>
          <w:p w14:paraId="5215005B" w14:textId="77777777" w:rsidR="00C309E5" w:rsidRPr="00B11A5B" w:rsidRDefault="00C309E5" w:rsidP="00C309E5">
            <w:pPr>
              <w:rPr>
                <w:rFonts w:cstheme="minorHAnsi"/>
                <w:b/>
              </w:rPr>
            </w:pPr>
          </w:p>
          <w:p w14:paraId="2373704B" w14:textId="77777777" w:rsidR="00C309E5" w:rsidRDefault="00C309E5" w:rsidP="00C309E5">
            <w:pPr>
              <w:spacing w:line="360" w:lineRule="auto"/>
              <w:ind w:left="360" w:right="374"/>
              <w:jc w:val="both"/>
              <w:rPr>
                <w:rFonts w:cstheme="minorHAnsi"/>
                <w:kern w:val="28"/>
                <w:szCs w:val="20"/>
              </w:rPr>
            </w:pPr>
            <w:r w:rsidRPr="00B11A5B">
              <w:rPr>
                <w:rFonts w:cstheme="minorHAnsi"/>
                <w:kern w:val="28"/>
                <w:szCs w:val="20"/>
              </w:rPr>
              <w:t>The assignment submitted herewith is a result of my own investigations and that I have conformed to the guidelines against plagiarism as laid out in the Student Han</w:t>
            </w:r>
          </w:p>
          <w:p w14:paraId="0ABB734F" w14:textId="3B255D27" w:rsidR="00C309E5" w:rsidRPr="00B11A5B" w:rsidRDefault="00C309E5" w:rsidP="00C309E5">
            <w:pPr>
              <w:spacing w:line="360" w:lineRule="auto"/>
              <w:ind w:left="360" w:right="374"/>
              <w:jc w:val="both"/>
              <w:rPr>
                <w:rFonts w:cstheme="minorHAnsi"/>
                <w:kern w:val="28"/>
                <w:szCs w:val="20"/>
              </w:rPr>
            </w:pPr>
            <w:proofErr w:type="spellStart"/>
            <w:r w:rsidRPr="00B11A5B">
              <w:rPr>
                <w:rFonts w:cstheme="minorHAnsi"/>
                <w:kern w:val="28"/>
                <w:szCs w:val="20"/>
              </w:rPr>
              <w:t>dbook</w:t>
            </w:r>
            <w:proofErr w:type="spellEnd"/>
            <w:r w:rsidRPr="00B11A5B">
              <w:rPr>
                <w:rFonts w:cstheme="minorHAnsi"/>
                <w:kern w:val="28"/>
                <w:szCs w:val="20"/>
              </w:rPr>
              <w:t>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14:paraId="544365C8" w14:textId="77777777" w:rsidR="00C309E5" w:rsidRPr="00B11A5B" w:rsidRDefault="00C309E5" w:rsidP="00C309E5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Cs w:val="20"/>
              </w:rPr>
            </w:pPr>
          </w:p>
          <w:p w14:paraId="38A47975" w14:textId="77777777" w:rsidR="00C309E5" w:rsidRPr="00B11A5B" w:rsidRDefault="00C309E5" w:rsidP="00C309E5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 w:val="20"/>
                <w:szCs w:val="20"/>
              </w:rPr>
            </w:pPr>
          </w:p>
        </w:tc>
      </w:tr>
      <w:tr w:rsidR="00C309E5" w:rsidRPr="00B11A5B" w14:paraId="76D97AF3" w14:textId="77777777" w:rsidTr="00C309E5">
        <w:trPr>
          <w:trHeight w:val="877"/>
        </w:trPr>
        <w:tc>
          <w:tcPr>
            <w:tcW w:w="2364" w:type="dxa"/>
            <w:gridSpan w:val="2"/>
            <w:vAlign w:val="center"/>
          </w:tcPr>
          <w:p w14:paraId="21FA213E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Signature of the Student</w:t>
            </w:r>
          </w:p>
        </w:tc>
        <w:tc>
          <w:tcPr>
            <w:tcW w:w="4399" w:type="dxa"/>
            <w:gridSpan w:val="5"/>
            <w:vAlign w:val="center"/>
          </w:tcPr>
          <w:p w14:paraId="13DA09EA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737" w:type="dxa"/>
            <w:vAlign w:val="center"/>
          </w:tcPr>
          <w:p w14:paraId="2EBB06F0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Date</w:t>
            </w:r>
          </w:p>
        </w:tc>
        <w:tc>
          <w:tcPr>
            <w:tcW w:w="1910" w:type="dxa"/>
            <w:vAlign w:val="center"/>
          </w:tcPr>
          <w:p w14:paraId="5805F01D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C309E5" w:rsidRPr="00B11A5B" w14:paraId="750303E2" w14:textId="77777777" w:rsidTr="00C309E5">
        <w:trPr>
          <w:trHeight w:val="886"/>
        </w:trPr>
        <w:tc>
          <w:tcPr>
            <w:tcW w:w="2364" w:type="dxa"/>
            <w:gridSpan w:val="2"/>
            <w:vAlign w:val="center"/>
          </w:tcPr>
          <w:p w14:paraId="104EA422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Submission date stamp</w:t>
            </w:r>
          </w:p>
          <w:p w14:paraId="33FB568A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  <w:sz w:val="16"/>
              </w:rPr>
              <w:t>(by Examination &amp; Assessment Section)</w:t>
            </w:r>
          </w:p>
        </w:tc>
        <w:tc>
          <w:tcPr>
            <w:tcW w:w="7046" w:type="dxa"/>
            <w:gridSpan w:val="7"/>
          </w:tcPr>
          <w:p w14:paraId="4C33A9B9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C309E5" w:rsidRPr="00B11A5B" w14:paraId="7C02F3DE" w14:textId="77777777" w:rsidTr="00C309E5">
        <w:trPr>
          <w:trHeight w:val="325"/>
        </w:trPr>
        <w:tc>
          <w:tcPr>
            <w:tcW w:w="4275" w:type="dxa"/>
            <w:gridSpan w:val="4"/>
          </w:tcPr>
          <w:p w14:paraId="0FB8E19A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>Signature of the Course Leader and date</w:t>
            </w:r>
          </w:p>
        </w:tc>
        <w:tc>
          <w:tcPr>
            <w:tcW w:w="5135" w:type="dxa"/>
            <w:gridSpan w:val="5"/>
          </w:tcPr>
          <w:p w14:paraId="42B38505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>Signature of the Reviewer and date</w:t>
            </w:r>
          </w:p>
        </w:tc>
      </w:tr>
      <w:tr w:rsidR="00C309E5" w:rsidRPr="00B11A5B" w14:paraId="67B479B1" w14:textId="77777777" w:rsidTr="00C309E5">
        <w:trPr>
          <w:trHeight w:val="1607"/>
        </w:trPr>
        <w:tc>
          <w:tcPr>
            <w:tcW w:w="4275" w:type="dxa"/>
            <w:gridSpan w:val="4"/>
          </w:tcPr>
          <w:p w14:paraId="185290CC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5135" w:type="dxa"/>
            <w:gridSpan w:val="5"/>
          </w:tcPr>
          <w:p w14:paraId="3289B368" w14:textId="77777777" w:rsidR="00C309E5" w:rsidRPr="00B11A5B" w:rsidRDefault="00C309E5" w:rsidP="00C309E5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</w:tbl>
    <w:p w14:paraId="11AD5E22" w14:textId="77777777" w:rsidR="007D40CC" w:rsidRPr="00B11A5B" w:rsidRDefault="007D40CC" w:rsidP="007D40CC">
      <w:pPr>
        <w:jc w:val="right"/>
        <w:rPr>
          <w:rFonts w:cstheme="minorHAnsi"/>
        </w:rPr>
      </w:pPr>
      <w:r w:rsidRPr="00B11A5B">
        <w:rPr>
          <w:rFonts w:cstheme="minorHAnsi"/>
        </w:rPr>
        <w:br w:type="page"/>
      </w:r>
      <w:r w:rsidRPr="00B11A5B">
        <w:rPr>
          <w:rFonts w:cstheme="minorHAnsi"/>
        </w:rPr>
        <w:lastRenderedPageBreak/>
        <w:t xml:space="preserve">    </w:t>
      </w:r>
    </w:p>
    <w:p w14:paraId="4301083B" w14:textId="77777777" w:rsidR="007D40CC" w:rsidRPr="00B11A5B" w:rsidRDefault="005317C2" w:rsidP="007D40CC">
      <w:pPr>
        <w:pStyle w:val="Heading1"/>
        <w:jc w:val="right"/>
        <w:rPr>
          <w:rFonts w:cstheme="minorHAnsi"/>
          <w:b/>
          <w:sz w:val="24"/>
        </w:rPr>
      </w:pPr>
      <w:bookmarkStart w:id="12" w:name="_Toc24377283"/>
      <w:r w:rsidRPr="00B11A5B">
        <w:rPr>
          <w:rFonts w:cstheme="minorHAnsi"/>
          <w:b/>
          <w:sz w:val="24"/>
        </w:rPr>
        <w:t>Contents</w:t>
      </w:r>
      <w:bookmarkEnd w:id="12"/>
    </w:p>
    <w:p w14:paraId="19A59D06" w14:textId="77777777" w:rsidR="007D40CC" w:rsidRPr="00B11A5B" w:rsidRDefault="007D40CC" w:rsidP="007D40CC">
      <w:pPr>
        <w:rPr>
          <w:rFonts w:cstheme="minorHAnsi"/>
        </w:rPr>
      </w:pPr>
      <w:r w:rsidRPr="00B11A5B">
        <w:rPr>
          <w:rFonts w:cstheme="minorHAnsi"/>
        </w:rPr>
        <w:t>____________________________________________________________________________</w:t>
      </w:r>
    </w:p>
    <w:p w14:paraId="01859DA4" w14:textId="77777777" w:rsidR="005317C2" w:rsidRPr="00B11A5B" w:rsidRDefault="005317C2" w:rsidP="005317C2">
      <w:pPr>
        <w:pStyle w:val="TOC1"/>
        <w:rPr>
          <w:rFonts w:cstheme="minorHAnsi"/>
        </w:rPr>
      </w:pPr>
    </w:p>
    <w:p w14:paraId="42622A3D" w14:textId="3B328FBE" w:rsidR="00595816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B11A5B">
        <w:rPr>
          <w:rFonts w:cstheme="minorHAnsi"/>
        </w:rPr>
        <w:fldChar w:fldCharType="begin"/>
      </w:r>
      <w:r w:rsidR="005317C2" w:rsidRPr="00B11A5B">
        <w:rPr>
          <w:rFonts w:cstheme="minorHAnsi"/>
        </w:rPr>
        <w:instrText xml:space="preserve"> TOC \o "1-3" \h \z \u </w:instrText>
      </w:r>
      <w:r w:rsidRPr="00B11A5B">
        <w:rPr>
          <w:rFonts w:cstheme="minorHAnsi"/>
        </w:rPr>
        <w:fldChar w:fldCharType="separate"/>
      </w:r>
      <w:hyperlink w:anchor="_Toc24377282" w:history="1">
        <w:r w:rsidR="00595816" w:rsidRPr="00221303">
          <w:rPr>
            <w:rStyle w:val="Hyperlink"/>
            <w:rFonts w:cstheme="minorHAnsi"/>
            <w:b/>
            <w:noProof/>
          </w:rPr>
          <w:t>Declaration Sheet</w:t>
        </w:r>
        <w:r w:rsidR="00595816">
          <w:rPr>
            <w:noProof/>
            <w:webHidden/>
          </w:rPr>
          <w:tab/>
        </w:r>
        <w:r w:rsidR="00595816">
          <w:rPr>
            <w:noProof/>
            <w:webHidden/>
          </w:rPr>
          <w:fldChar w:fldCharType="begin"/>
        </w:r>
        <w:r w:rsidR="00595816">
          <w:rPr>
            <w:noProof/>
            <w:webHidden/>
          </w:rPr>
          <w:instrText xml:space="preserve"> PAGEREF _Toc24377282 \h </w:instrText>
        </w:r>
        <w:r w:rsidR="00595816">
          <w:rPr>
            <w:noProof/>
            <w:webHidden/>
          </w:rPr>
        </w:r>
        <w:r w:rsidR="00595816">
          <w:rPr>
            <w:noProof/>
            <w:webHidden/>
          </w:rPr>
          <w:fldChar w:fldCharType="separate"/>
        </w:r>
        <w:r w:rsidR="00595816">
          <w:rPr>
            <w:noProof/>
            <w:webHidden/>
          </w:rPr>
          <w:t>ii</w:t>
        </w:r>
        <w:r w:rsidR="00595816">
          <w:rPr>
            <w:noProof/>
            <w:webHidden/>
          </w:rPr>
          <w:fldChar w:fldCharType="end"/>
        </w:r>
      </w:hyperlink>
    </w:p>
    <w:p w14:paraId="4AFB404C" w14:textId="3D20EE1F" w:rsidR="00595816" w:rsidRDefault="00595816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4377283" w:history="1">
        <w:r w:rsidRPr="00221303">
          <w:rPr>
            <w:rStyle w:val="Hyperlink"/>
            <w:rFonts w:cstheme="minorHAns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23DE9128" w14:textId="493907CD" w:rsidR="00595816" w:rsidRDefault="00595816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7284" w:history="1">
        <w:r w:rsidRPr="00221303">
          <w:rPr>
            <w:rStyle w:val="Hyperlink"/>
            <w:noProof/>
          </w:rPr>
          <w:t>Marking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37470" w14:textId="3065F7D9" w:rsidR="00595816" w:rsidRDefault="00595816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4377285" w:history="1">
        <w:r w:rsidRPr="00221303">
          <w:rPr>
            <w:rStyle w:val="Hyperlink"/>
            <w:rFonts w:cstheme="minorHAns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46BC69" w14:textId="344652FC" w:rsidR="00595816" w:rsidRDefault="00595816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7286" w:history="1">
        <w:r w:rsidRPr="00221303">
          <w:rPr>
            <w:rStyle w:val="Hyperlink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221303">
          <w:rPr>
            <w:rStyle w:val="Hyperlink"/>
            <w:noProof/>
          </w:rPr>
          <w:t>Introduction to the functionality of the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B6EC2D" w14:textId="6824D091" w:rsidR="00595816" w:rsidRDefault="00595816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7287" w:history="1">
        <w:r w:rsidRPr="00221303">
          <w:rPr>
            <w:rStyle w:val="Hyperlink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221303">
          <w:rPr>
            <w:rStyle w:val="Hyperlink"/>
            <w:noProof/>
          </w:rPr>
          <w:t>Circuit design using Logisim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8F40A1" w14:textId="1D983437" w:rsidR="00595816" w:rsidRDefault="00595816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7288" w:history="1">
        <w:r w:rsidRPr="00221303">
          <w:rPr>
            <w:rStyle w:val="Hyperlink"/>
            <w:noProof/>
          </w:rPr>
          <w:t>1.3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221303">
          <w:rPr>
            <w:rStyle w:val="Hyperlink"/>
            <w:noProof/>
          </w:rPr>
          <w:t>Simulation of the designed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AF48DD" w14:textId="4979833E" w:rsidR="00595816" w:rsidRDefault="00595816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7289" w:history="1">
        <w:r w:rsidRPr="00221303">
          <w:rPr>
            <w:rStyle w:val="Hyperlink"/>
            <w:noProof/>
          </w:rPr>
          <w:t>1.4 Changes in the circuit if you had to implement it using only NAND gates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8B212D" w14:textId="3EE44A2F" w:rsidR="00595816" w:rsidRDefault="00595816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4377290" w:history="1">
        <w:r w:rsidRPr="00221303">
          <w:rPr>
            <w:rStyle w:val="Hyperlink"/>
            <w:rFonts w:cstheme="minorHAnsi"/>
            <w:b/>
            <w:noProof/>
          </w:rPr>
          <w:t>Question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847B7D" w14:textId="57E8C0D0" w:rsidR="00595816" w:rsidRDefault="00595816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7291" w:history="1">
        <w:r w:rsidRPr="00221303">
          <w:rPr>
            <w:rStyle w:val="Hyperlink"/>
            <w:noProof/>
          </w:rPr>
          <w:t>2.1 Introduction to the functionality of the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823078" w14:textId="6FB22B53" w:rsidR="00595816" w:rsidRDefault="00595816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7292" w:history="1">
        <w:r w:rsidRPr="00221303">
          <w:rPr>
            <w:rStyle w:val="Hyperlink"/>
            <w:noProof/>
          </w:rPr>
          <w:t>This is a combinational circuit that generates 2’s complement of a 4-bit input binary number.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8A3F11" w14:textId="4A7FE51B" w:rsidR="00595816" w:rsidRDefault="00595816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7293" w:history="1">
        <w:r w:rsidRPr="00221303">
          <w:rPr>
            <w:rStyle w:val="Hyperlink"/>
            <w:noProof/>
          </w:rPr>
          <w:t>2.2 Circuit design using Logisim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A22FFD" w14:textId="242959A6" w:rsidR="00595816" w:rsidRDefault="00595816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7294" w:history="1">
        <w:r w:rsidRPr="00221303">
          <w:rPr>
            <w:rStyle w:val="Hyperlink"/>
            <w:noProof/>
          </w:rPr>
          <w:t>2.3 Simulation of the designed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17DB53" w14:textId="5D9BA15E" w:rsidR="00595816" w:rsidRDefault="00595816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4377295" w:history="1">
        <w:r w:rsidRPr="00221303">
          <w:rPr>
            <w:rStyle w:val="Hyperlink"/>
            <w:noProof/>
          </w:rPr>
          <w:t>2.4 Changes in the circuit if you had to implement it using only XOR gates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45AD88" w14:textId="59BDC4BE" w:rsidR="00595816" w:rsidRDefault="00595816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4377296" w:history="1">
        <w:r w:rsidRPr="00221303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E48AD9D" w14:textId="781F24F4" w:rsidR="009D4E60" w:rsidRPr="00B11A5B" w:rsidRDefault="009D5A53" w:rsidP="00687AD2">
      <w:pPr>
        <w:spacing w:line="480" w:lineRule="auto"/>
        <w:rPr>
          <w:rFonts w:cstheme="minorHAnsi"/>
        </w:rPr>
      </w:pPr>
      <w:r w:rsidRPr="00B11A5B">
        <w:rPr>
          <w:rFonts w:cstheme="minorHAnsi"/>
        </w:rPr>
        <w:fldChar w:fldCharType="end"/>
      </w:r>
    </w:p>
    <w:p w14:paraId="753951D9" w14:textId="77777777" w:rsidR="009D4E60" w:rsidRPr="00B11A5B" w:rsidRDefault="009D4E60" w:rsidP="009D4E60">
      <w:pPr>
        <w:rPr>
          <w:rFonts w:cstheme="minorHAnsi"/>
        </w:rPr>
      </w:pPr>
    </w:p>
    <w:p w14:paraId="3305EEBD" w14:textId="77777777" w:rsidR="005317C2" w:rsidRPr="00B11A5B" w:rsidRDefault="005317C2" w:rsidP="005317C2">
      <w:pPr>
        <w:rPr>
          <w:rFonts w:cstheme="minorHAnsi"/>
        </w:rPr>
      </w:pPr>
    </w:p>
    <w:p w14:paraId="05A49AB6" w14:textId="77777777" w:rsidR="005317C2" w:rsidRPr="00B11A5B" w:rsidRDefault="005317C2" w:rsidP="005317C2">
      <w:pPr>
        <w:rPr>
          <w:rFonts w:cstheme="minorHAnsi"/>
          <w:b/>
          <w:bCs/>
          <w:u w:val="single"/>
        </w:rPr>
      </w:pPr>
    </w:p>
    <w:p w14:paraId="16CFE7A0" w14:textId="77777777" w:rsidR="005317C2" w:rsidRPr="00B11A5B" w:rsidRDefault="005317C2" w:rsidP="005317C2">
      <w:pPr>
        <w:rPr>
          <w:rFonts w:cstheme="minorHAnsi"/>
        </w:rPr>
      </w:pPr>
    </w:p>
    <w:p w14:paraId="060318F8" w14:textId="4DF72943" w:rsidR="00DD70CE" w:rsidRPr="00B11A5B" w:rsidRDefault="00DD70CE" w:rsidP="00DD70CE">
      <w:pPr>
        <w:rPr>
          <w:rFonts w:cstheme="minorHAnsi"/>
        </w:rPr>
        <w:sectPr w:rsidR="00DD70CE" w:rsidRPr="00B11A5B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  <w:r w:rsidRPr="00B11A5B">
        <w:rPr>
          <w:rFonts w:cstheme="minorHAnsi"/>
        </w:rPr>
        <w:br w:type="page"/>
      </w:r>
    </w:p>
    <w:p w14:paraId="6DFE1CB9" w14:textId="18C80F14" w:rsidR="00931493" w:rsidRDefault="00931493">
      <w:pPr>
        <w:rPr>
          <w:rFonts w:cstheme="minorHAnsi"/>
          <w:b/>
          <w:u w:val="single"/>
        </w:rPr>
      </w:pPr>
      <w:bookmarkStart w:id="13" w:name="_Toc185910110"/>
    </w:p>
    <w:tbl>
      <w:tblPr>
        <w:tblpPr w:leftFromText="180" w:rightFromText="180" w:vertAnchor="page" w:horzAnchor="margin" w:tblpY="1756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60"/>
        <w:gridCol w:w="1542"/>
        <w:gridCol w:w="3228"/>
      </w:tblGrid>
      <w:tr w:rsidR="00931493" w:rsidRPr="00FF67F7" w14:paraId="5AFEB365" w14:textId="77777777" w:rsidTr="00931493">
        <w:trPr>
          <w:trHeight w:val="317"/>
        </w:trPr>
        <w:tc>
          <w:tcPr>
            <w:tcW w:w="9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0C6FD" w14:textId="77777777" w:rsidR="00931493" w:rsidRPr="00FB7842" w:rsidRDefault="00931493" w:rsidP="00FB7842">
            <w:pPr>
              <w:jc w:val="center"/>
              <w:rPr>
                <w:b/>
                <w:bCs/>
              </w:rPr>
            </w:pPr>
            <w:r w:rsidRPr="00FB7842">
              <w:rPr>
                <w:b/>
                <w:bCs/>
              </w:rPr>
              <w:t>Faculty of Engineering and Technology</w:t>
            </w:r>
          </w:p>
        </w:tc>
      </w:tr>
      <w:tr w:rsidR="00931493" w:rsidRPr="00FF67F7" w14:paraId="2955F638" w14:textId="77777777" w:rsidTr="00931493">
        <w:trPr>
          <w:trHeight w:val="317"/>
        </w:trPr>
        <w:tc>
          <w:tcPr>
            <w:tcW w:w="9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52193" w14:textId="77777777" w:rsidR="00931493" w:rsidRPr="004A0629" w:rsidRDefault="00931493" w:rsidP="005B16D3">
            <w:r w:rsidRPr="004A0629">
              <w:t>Ramaiah University of Applied Sciences</w:t>
            </w:r>
          </w:p>
        </w:tc>
      </w:tr>
      <w:tr w:rsidR="00931493" w:rsidRPr="00FF67F7" w14:paraId="03A8B5D6" w14:textId="77777777" w:rsidTr="00931493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1D398E2" w14:textId="77777777" w:rsidR="00931493" w:rsidRPr="00CE1B33" w:rsidRDefault="00931493" w:rsidP="005B16D3">
            <w:r w:rsidRPr="00CE1B33">
              <w:t>Department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D0E71" w14:textId="77777777" w:rsidR="00931493" w:rsidRPr="004A0629" w:rsidRDefault="00931493" w:rsidP="005B16D3">
            <w:pPr>
              <w:rPr>
                <w:b/>
                <w:sz w:val="20"/>
              </w:rPr>
            </w:pPr>
            <w:r w:rsidRPr="004A0629">
              <w:rPr>
                <w:sz w:val="20"/>
              </w:rPr>
              <w:t>Computer Science and Engineering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3FAD96" w14:textId="77777777" w:rsidR="00931493" w:rsidRPr="00CE1B33" w:rsidRDefault="00931493" w:rsidP="005B16D3">
            <w:pPr>
              <w:rPr>
                <w:sz w:val="20"/>
              </w:rPr>
            </w:pPr>
            <w:proofErr w:type="spellStart"/>
            <w:r w:rsidRPr="00CE1B33">
              <w:t>Programme</w:t>
            </w:r>
            <w:proofErr w:type="spellEnd"/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33798" w14:textId="77777777" w:rsidR="00931493" w:rsidRPr="004A0629" w:rsidRDefault="00931493" w:rsidP="005B16D3">
            <w:pPr>
              <w:rPr>
                <w:sz w:val="20"/>
              </w:rPr>
            </w:pPr>
            <w:r w:rsidRPr="004A0629">
              <w:rPr>
                <w:sz w:val="20"/>
              </w:rPr>
              <w:t>B. Tech. in CSE</w:t>
            </w:r>
          </w:p>
        </w:tc>
      </w:tr>
      <w:tr w:rsidR="00931493" w:rsidRPr="00FF67F7" w14:paraId="53932FAF" w14:textId="77777777" w:rsidTr="00931493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A5490B4" w14:textId="77777777" w:rsidR="00931493" w:rsidRPr="00CE1B33" w:rsidRDefault="00931493" w:rsidP="005B16D3">
            <w:r w:rsidRPr="00CE1B33">
              <w:t xml:space="preserve">Semester/Batch </w:t>
            </w: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051EA" w14:textId="77777777" w:rsidR="00931493" w:rsidRPr="004A0629" w:rsidRDefault="00931493" w:rsidP="005B16D3">
            <w:pPr>
              <w:rPr>
                <w:b/>
                <w:sz w:val="20"/>
              </w:rPr>
            </w:pPr>
            <w:r>
              <w:rPr>
                <w:sz w:val="20"/>
              </w:rPr>
              <w:t>3</w:t>
            </w:r>
            <w:r w:rsidRPr="00552EE7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Semester/2018</w:t>
            </w:r>
          </w:p>
        </w:tc>
      </w:tr>
      <w:tr w:rsidR="00931493" w:rsidRPr="00FF67F7" w14:paraId="29A98F0C" w14:textId="77777777" w:rsidTr="00931493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936D2" w14:textId="77777777" w:rsidR="00931493" w:rsidRPr="00CE1B33" w:rsidRDefault="00931493" w:rsidP="005B16D3">
            <w:r w:rsidRPr="00CE1B33">
              <w:t>Course Code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D905DC" w14:textId="77777777" w:rsidR="00931493" w:rsidRPr="004A0629" w:rsidRDefault="00931493" w:rsidP="005B16D3">
            <w:pPr>
              <w:rPr>
                <w:b/>
              </w:rPr>
            </w:pPr>
            <w:r w:rsidRPr="00EB221A">
              <w:rPr>
                <w:sz w:val="20"/>
              </w:rPr>
              <w:t>19CSC204A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C28E28" w14:textId="77777777" w:rsidR="00931493" w:rsidRPr="00CE1B33" w:rsidRDefault="00931493" w:rsidP="005B16D3">
            <w:r w:rsidRPr="00CE1B33">
              <w:t>Course Title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46815" w14:textId="77777777" w:rsidR="00931493" w:rsidRPr="004A0629" w:rsidRDefault="00931493" w:rsidP="005B16D3">
            <w:pPr>
              <w:rPr>
                <w:b/>
              </w:rPr>
            </w:pPr>
            <w:r>
              <w:rPr>
                <w:sz w:val="20"/>
              </w:rPr>
              <w:t>Logic Design</w:t>
            </w:r>
          </w:p>
        </w:tc>
      </w:tr>
      <w:tr w:rsidR="00931493" w:rsidRPr="00FF67F7" w14:paraId="2236708F" w14:textId="77777777" w:rsidTr="00931493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199A6" w14:textId="77777777" w:rsidR="00931493" w:rsidRPr="00CE1B33" w:rsidRDefault="00931493" w:rsidP="005B16D3">
            <w:r w:rsidRPr="00CE1B33">
              <w:t>Course Leaders</w:t>
            </w: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0616D" w14:textId="77777777" w:rsidR="00931493" w:rsidRPr="004A0629" w:rsidRDefault="00931493" w:rsidP="005B16D3">
            <w:pPr>
              <w:rPr>
                <w:b/>
              </w:rPr>
            </w:pPr>
            <w:r>
              <w:rPr>
                <w:sz w:val="20"/>
              </w:rPr>
              <w:t>Mr. Narasimha Murthy K. R. and Mr. V. Deepak</w:t>
            </w:r>
          </w:p>
        </w:tc>
      </w:tr>
    </w:tbl>
    <w:tbl>
      <w:tblPr>
        <w:tblpPr w:leftFromText="180" w:rightFromText="180" w:vertAnchor="page" w:horzAnchor="margin" w:tblpY="3937"/>
        <w:tblW w:w="9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850"/>
        <w:gridCol w:w="5385"/>
        <w:gridCol w:w="713"/>
        <w:gridCol w:w="1068"/>
        <w:gridCol w:w="1075"/>
      </w:tblGrid>
      <w:tr w:rsidR="00931493" w:rsidRPr="008473CE" w14:paraId="19AA7CD1" w14:textId="77777777" w:rsidTr="00931493">
        <w:trPr>
          <w:cantSplit/>
          <w:trHeight w:val="24"/>
        </w:trPr>
        <w:tc>
          <w:tcPr>
            <w:tcW w:w="9620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0D0E9E9" w14:textId="77777777" w:rsidR="00931493" w:rsidRPr="00C27711" w:rsidRDefault="00931493" w:rsidP="005B16D3">
            <w:pPr>
              <w:rPr>
                <w:sz w:val="20"/>
                <w:szCs w:val="20"/>
              </w:rPr>
            </w:pPr>
          </w:p>
        </w:tc>
      </w:tr>
      <w:tr w:rsidR="00931493" w:rsidRPr="008473CE" w14:paraId="63CAAE56" w14:textId="77777777" w:rsidTr="00931493">
        <w:trPr>
          <w:cantSplit/>
          <w:trHeight w:val="24"/>
        </w:trPr>
        <w:tc>
          <w:tcPr>
            <w:tcW w:w="529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14:paraId="3C832A6E" w14:textId="77777777" w:rsidR="00931493" w:rsidRPr="00C27711" w:rsidRDefault="00931493" w:rsidP="005B16D3">
            <w:pPr>
              <w:rPr>
                <w:sz w:val="20"/>
                <w:szCs w:val="20"/>
              </w:rPr>
            </w:pPr>
            <w:r w:rsidRPr="00C27711">
              <w:rPr>
                <w:bCs/>
                <w:sz w:val="20"/>
                <w:szCs w:val="20"/>
              </w:rPr>
              <w:t>Sections</w:t>
            </w:r>
          </w:p>
        </w:tc>
        <w:tc>
          <w:tcPr>
            <w:tcW w:w="6235" w:type="dxa"/>
            <w:gridSpan w:val="2"/>
            <w:vMerge w:val="restart"/>
            <w:vAlign w:val="center"/>
          </w:tcPr>
          <w:p w14:paraId="0EFF82E6" w14:textId="77777777" w:rsidR="00931493" w:rsidRPr="00C27711" w:rsidRDefault="00931493" w:rsidP="005B16D3">
            <w:pPr>
              <w:pStyle w:val="Heading2"/>
            </w:pPr>
            <w:bookmarkStart w:id="14" w:name="_Toc24377284"/>
            <w:r w:rsidRPr="00C27711">
              <w:t>Marking Scheme</w:t>
            </w:r>
            <w:bookmarkEnd w:id="14"/>
          </w:p>
        </w:tc>
        <w:tc>
          <w:tcPr>
            <w:tcW w:w="2856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B4D6939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  <w:r w:rsidRPr="00C27711">
              <w:rPr>
                <w:bCs/>
                <w:sz w:val="20"/>
                <w:szCs w:val="20"/>
              </w:rPr>
              <w:t>Marks</w:t>
            </w:r>
          </w:p>
        </w:tc>
      </w:tr>
      <w:tr w:rsidR="00931493" w:rsidRPr="008473CE" w14:paraId="2849E8FA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18EF22E" w14:textId="77777777" w:rsidR="00931493" w:rsidRPr="00C27711" w:rsidRDefault="00931493" w:rsidP="005B16D3">
            <w:pPr>
              <w:rPr>
                <w:sz w:val="20"/>
                <w:szCs w:val="20"/>
              </w:rPr>
            </w:pPr>
          </w:p>
        </w:tc>
        <w:tc>
          <w:tcPr>
            <w:tcW w:w="6235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3EDBFDB" w14:textId="77777777" w:rsidR="00931493" w:rsidRPr="00C27711" w:rsidRDefault="00931493" w:rsidP="005B16D3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bottom w:val="double" w:sz="4" w:space="0" w:color="auto"/>
            </w:tcBorders>
            <w:textDirection w:val="btLr"/>
          </w:tcPr>
          <w:p w14:paraId="22E5F2D3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  <w:r w:rsidRPr="00C27711">
              <w:rPr>
                <w:bCs/>
                <w:sz w:val="20"/>
                <w:szCs w:val="20"/>
              </w:rPr>
              <w:t>Max Marks</w:t>
            </w:r>
          </w:p>
        </w:tc>
        <w:tc>
          <w:tcPr>
            <w:tcW w:w="1068" w:type="dxa"/>
            <w:tcBorders>
              <w:bottom w:val="double" w:sz="4" w:space="0" w:color="auto"/>
            </w:tcBorders>
            <w:vAlign w:val="center"/>
          </w:tcPr>
          <w:p w14:paraId="6AA16051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  <w:r w:rsidRPr="00C27711">
              <w:rPr>
                <w:bCs/>
                <w:sz w:val="20"/>
                <w:szCs w:val="20"/>
              </w:rPr>
              <w:t>First Examiner Marks</w:t>
            </w:r>
          </w:p>
        </w:tc>
        <w:tc>
          <w:tcPr>
            <w:tcW w:w="107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BF8F132" w14:textId="77777777" w:rsidR="00931493" w:rsidRPr="001778A2" w:rsidRDefault="00931493" w:rsidP="005B16D3">
            <w:pPr>
              <w:rPr>
                <w:bCs/>
                <w:sz w:val="18"/>
                <w:szCs w:val="20"/>
              </w:rPr>
            </w:pPr>
            <w:r w:rsidRPr="001778A2">
              <w:rPr>
                <w:bCs/>
                <w:sz w:val="18"/>
                <w:szCs w:val="20"/>
              </w:rPr>
              <w:t xml:space="preserve">Moderator </w:t>
            </w:r>
          </w:p>
        </w:tc>
      </w:tr>
      <w:tr w:rsidR="00931493" w:rsidRPr="008473CE" w14:paraId="5527175E" w14:textId="77777777" w:rsidTr="00931493">
        <w:trPr>
          <w:cantSplit/>
          <w:trHeight w:val="24"/>
        </w:trPr>
        <w:tc>
          <w:tcPr>
            <w:tcW w:w="52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367B822F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Question 1</w:t>
            </w:r>
          </w:p>
        </w:tc>
        <w:tc>
          <w:tcPr>
            <w:tcW w:w="909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B3E03DD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</w:tr>
      <w:tr w:rsidR="00931493" w:rsidRPr="008473CE" w14:paraId="548B9892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B84212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2CB8CF9" w14:textId="77777777" w:rsidR="00931493" w:rsidRPr="007E2F89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385" w:type="dxa"/>
            <w:vAlign w:val="center"/>
          </w:tcPr>
          <w:p w14:paraId="65EBFD87" w14:textId="77777777" w:rsidR="00931493" w:rsidRPr="0056682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Introduction</w:t>
            </w:r>
          </w:p>
        </w:tc>
        <w:tc>
          <w:tcPr>
            <w:tcW w:w="713" w:type="dxa"/>
            <w:vAlign w:val="center"/>
          </w:tcPr>
          <w:p w14:paraId="296A126A" w14:textId="77777777" w:rsidR="00931493" w:rsidRPr="00D7316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65513556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7778135C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1DFE507D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A690577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A035356" w14:textId="77777777" w:rsidR="00931493" w:rsidRPr="007E2F89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385" w:type="dxa"/>
            <w:vAlign w:val="center"/>
          </w:tcPr>
          <w:p w14:paraId="6CA0F16B" w14:textId="77777777" w:rsidR="00931493" w:rsidRPr="00C27711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Circuit Design</w:t>
            </w:r>
          </w:p>
        </w:tc>
        <w:tc>
          <w:tcPr>
            <w:tcW w:w="713" w:type="dxa"/>
            <w:vAlign w:val="center"/>
          </w:tcPr>
          <w:p w14:paraId="755A745A" w14:textId="77777777" w:rsidR="00931493" w:rsidRPr="00D7316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2A2EA2D9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5A2A25F0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7F7D1F23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0629F41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22846445" w14:textId="77777777" w:rsidR="00931493" w:rsidRPr="007E2F89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385" w:type="dxa"/>
            <w:vAlign w:val="center"/>
          </w:tcPr>
          <w:p w14:paraId="4C0774DF" w14:textId="77777777" w:rsidR="00931493" w:rsidRPr="00C27711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Simulation of Circuit</w:t>
            </w:r>
          </w:p>
        </w:tc>
        <w:tc>
          <w:tcPr>
            <w:tcW w:w="713" w:type="dxa"/>
            <w:vAlign w:val="center"/>
          </w:tcPr>
          <w:p w14:paraId="551B65A1" w14:textId="77777777" w:rsidR="00931493" w:rsidRPr="00D7316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1716AA6E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5B9508BD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51D91E5B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E2071CE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3DBAE1D9" w14:textId="77777777" w:rsidR="00931493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385" w:type="dxa"/>
            <w:vAlign w:val="center"/>
          </w:tcPr>
          <w:p w14:paraId="45771EF8" w14:textId="77777777" w:rsidR="00931493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Circuit using NAND Gates</w:t>
            </w:r>
          </w:p>
        </w:tc>
        <w:tc>
          <w:tcPr>
            <w:tcW w:w="713" w:type="dxa"/>
            <w:vAlign w:val="center"/>
          </w:tcPr>
          <w:p w14:paraId="05EBE178" w14:textId="77777777" w:rsidR="00931493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4535761C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2F00EEE2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2AB1D12C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16E6320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2DD82D6" w14:textId="77777777" w:rsidR="00931493" w:rsidRPr="00C27711" w:rsidRDefault="00931493" w:rsidP="005B16D3">
            <w:pPr>
              <w:rPr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6F13F22" w14:textId="77777777" w:rsidR="00931493" w:rsidRPr="00C27711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 1</w:t>
            </w:r>
            <w:r w:rsidRPr="00C27711">
              <w:rPr>
                <w:b/>
                <w:sz w:val="20"/>
                <w:szCs w:val="20"/>
              </w:rPr>
              <w:t xml:space="preserve"> Max Marks</w:t>
            </w:r>
          </w:p>
        </w:tc>
        <w:tc>
          <w:tcPr>
            <w:tcW w:w="713" w:type="dxa"/>
            <w:vAlign w:val="center"/>
          </w:tcPr>
          <w:p w14:paraId="400FCAB3" w14:textId="77777777" w:rsidR="00931493" w:rsidRPr="00C27711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68" w:type="dxa"/>
            <w:vAlign w:val="center"/>
          </w:tcPr>
          <w:p w14:paraId="38E01C94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08B534A8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49B29469" w14:textId="77777777" w:rsidTr="00931493">
        <w:trPr>
          <w:cantSplit/>
          <w:trHeight w:val="24"/>
        </w:trPr>
        <w:tc>
          <w:tcPr>
            <w:tcW w:w="52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02B24B0C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Question 2</w:t>
            </w:r>
          </w:p>
        </w:tc>
        <w:tc>
          <w:tcPr>
            <w:tcW w:w="909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CF5B878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</w:tr>
      <w:tr w:rsidR="00931493" w:rsidRPr="008473CE" w14:paraId="68838A80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62F44F2F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18EA0D4" w14:textId="77777777" w:rsidR="00931493" w:rsidRPr="007E2F89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385" w:type="dxa"/>
            <w:vAlign w:val="center"/>
          </w:tcPr>
          <w:p w14:paraId="67BCCE4A" w14:textId="77777777" w:rsidR="00931493" w:rsidRPr="00C3007B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Introduction</w:t>
            </w:r>
          </w:p>
        </w:tc>
        <w:tc>
          <w:tcPr>
            <w:tcW w:w="713" w:type="dxa"/>
            <w:vAlign w:val="center"/>
          </w:tcPr>
          <w:p w14:paraId="5142CE97" w14:textId="77777777" w:rsidR="00931493" w:rsidRPr="00D7316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0AFC4B4E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0BE197A7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680261A8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1965507B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ECD3B73" w14:textId="77777777" w:rsidR="00931493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385" w:type="dxa"/>
            <w:vAlign w:val="center"/>
          </w:tcPr>
          <w:p w14:paraId="026E9089" w14:textId="77777777" w:rsidR="00931493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Circuit Design</w:t>
            </w:r>
          </w:p>
        </w:tc>
        <w:tc>
          <w:tcPr>
            <w:tcW w:w="713" w:type="dxa"/>
            <w:vAlign w:val="center"/>
          </w:tcPr>
          <w:p w14:paraId="66AB7E81" w14:textId="77777777" w:rsidR="00931493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5C21178B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7C9129ED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2EF76DB9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3E694DE9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68DEC25A" w14:textId="77777777" w:rsidR="00931493" w:rsidRPr="007E2F89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385" w:type="dxa"/>
            <w:vAlign w:val="center"/>
          </w:tcPr>
          <w:p w14:paraId="44D2E750" w14:textId="77777777" w:rsidR="00931493" w:rsidRPr="00C3007B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Simulation of Circuit</w:t>
            </w:r>
          </w:p>
        </w:tc>
        <w:tc>
          <w:tcPr>
            <w:tcW w:w="713" w:type="dxa"/>
            <w:vAlign w:val="center"/>
          </w:tcPr>
          <w:p w14:paraId="6A00C220" w14:textId="77777777" w:rsidR="00931493" w:rsidRPr="00D7316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3A242C34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18C093EB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46C3229A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65391365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9A9E494" w14:textId="77777777" w:rsidR="00931493" w:rsidRPr="007E2F89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385" w:type="dxa"/>
            <w:vAlign w:val="center"/>
          </w:tcPr>
          <w:p w14:paraId="65B2E844" w14:textId="77777777" w:rsidR="00931493" w:rsidRPr="00C3007B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Circuit using Ex-OR Gates</w:t>
            </w:r>
          </w:p>
        </w:tc>
        <w:tc>
          <w:tcPr>
            <w:tcW w:w="713" w:type="dxa"/>
            <w:vAlign w:val="center"/>
          </w:tcPr>
          <w:p w14:paraId="1B856520" w14:textId="77777777" w:rsidR="00931493" w:rsidRPr="00D7316F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67855018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right w:val="double" w:sz="4" w:space="0" w:color="auto"/>
            </w:tcBorders>
            <w:vAlign w:val="center"/>
          </w:tcPr>
          <w:p w14:paraId="005E8FE6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31493" w:rsidRPr="008473CE" w14:paraId="59A47E68" w14:textId="77777777" w:rsidTr="00931493">
        <w:trPr>
          <w:cantSplit/>
          <w:trHeight w:val="24"/>
        </w:trPr>
        <w:tc>
          <w:tcPr>
            <w:tcW w:w="52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471342B1" w14:textId="77777777" w:rsidR="00931493" w:rsidRPr="00C27711" w:rsidRDefault="00931493" w:rsidP="005B16D3">
            <w:pPr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8F252DF" w14:textId="77777777" w:rsidR="00931493" w:rsidRPr="00C27711" w:rsidRDefault="00931493" w:rsidP="005B16D3">
            <w:pPr>
              <w:rPr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362154C" w14:textId="77777777" w:rsidR="00931493" w:rsidRPr="00C27711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 2</w:t>
            </w:r>
            <w:r w:rsidRPr="00C27711">
              <w:rPr>
                <w:b/>
                <w:sz w:val="20"/>
                <w:szCs w:val="20"/>
              </w:rPr>
              <w:t xml:space="preserve"> Max Marks</w:t>
            </w:r>
          </w:p>
        </w:tc>
        <w:tc>
          <w:tcPr>
            <w:tcW w:w="71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4D7C7BF" w14:textId="77777777" w:rsidR="00931493" w:rsidRPr="00C27711" w:rsidRDefault="00931493" w:rsidP="005B16D3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516BAA2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402C74B" w14:textId="77777777" w:rsidR="00931493" w:rsidRPr="00C27711" w:rsidRDefault="00931493" w:rsidP="005B16D3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D88EF40" w14:textId="77777777" w:rsidR="00931493" w:rsidRPr="0081360A" w:rsidRDefault="00931493" w:rsidP="005B16D3">
      <w:pPr>
        <w:rPr>
          <w:vanish/>
        </w:rPr>
      </w:pPr>
    </w:p>
    <w:p w14:paraId="1E240546" w14:textId="77777777" w:rsidR="00931493" w:rsidRPr="00783621" w:rsidRDefault="00931493" w:rsidP="005B16D3">
      <w:pPr>
        <w:rPr>
          <w:vanish/>
          <w:sz w:val="32"/>
        </w:rPr>
      </w:pPr>
    </w:p>
    <w:p w14:paraId="65947AD3" w14:textId="77777777" w:rsidR="00931493" w:rsidRPr="0041640E" w:rsidRDefault="00931493" w:rsidP="005B16D3">
      <w:pPr>
        <w:rPr>
          <w:b/>
          <w:u w:val="single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170"/>
        <w:gridCol w:w="2340"/>
        <w:gridCol w:w="1170"/>
        <w:gridCol w:w="2790"/>
      </w:tblGrid>
      <w:tr w:rsidR="00931493" w:rsidRPr="009D603F" w14:paraId="7BD97D21" w14:textId="77777777" w:rsidTr="00931493">
        <w:trPr>
          <w:trHeight w:val="237"/>
        </w:trPr>
        <w:tc>
          <w:tcPr>
            <w:tcW w:w="9720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C38D895" w14:textId="77777777" w:rsidR="00931493" w:rsidRPr="00C92FB8" w:rsidRDefault="00931493" w:rsidP="005B16D3">
            <w:pPr>
              <w:rPr>
                <w:b/>
              </w:rPr>
            </w:pPr>
            <w:r>
              <w:br w:type="page"/>
            </w:r>
            <w:r w:rsidRPr="009D603F">
              <w:rPr>
                <w:b/>
              </w:rPr>
              <w:t>Course Marks Tabulation</w:t>
            </w:r>
          </w:p>
        </w:tc>
      </w:tr>
      <w:tr w:rsidR="00931493" w:rsidRPr="009D603F" w14:paraId="743980A7" w14:textId="77777777" w:rsidTr="00931493">
        <w:trPr>
          <w:trHeight w:val="314"/>
        </w:trPr>
        <w:tc>
          <w:tcPr>
            <w:tcW w:w="22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2533F" w14:textId="77777777" w:rsidR="00931493" w:rsidRPr="009D603F" w:rsidRDefault="00931493" w:rsidP="005B16D3">
            <w:pPr>
              <w:rPr>
                <w:b/>
                <w:sz w:val="20"/>
              </w:rPr>
            </w:pPr>
            <w:r w:rsidRPr="009D603F">
              <w:rPr>
                <w:b/>
                <w:sz w:val="20"/>
              </w:rPr>
              <w:t>Component-1 (</w:t>
            </w:r>
            <w:r>
              <w:rPr>
                <w:b/>
                <w:sz w:val="20"/>
              </w:rPr>
              <w:t>C</w:t>
            </w:r>
            <w:r w:rsidRPr="009D603F">
              <w:rPr>
                <w:b/>
                <w:sz w:val="20"/>
              </w:rPr>
              <w:t>) Assignment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08642" w14:textId="77777777" w:rsidR="00931493" w:rsidRPr="009D603F" w:rsidRDefault="00931493" w:rsidP="005B16D3">
            <w:pPr>
              <w:rPr>
                <w:b/>
                <w:sz w:val="20"/>
              </w:rPr>
            </w:pPr>
            <w:r w:rsidRPr="009D603F">
              <w:rPr>
                <w:b/>
                <w:sz w:val="20"/>
              </w:rPr>
              <w:t>First Examiner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B5ACF" w14:textId="77777777" w:rsidR="00931493" w:rsidRPr="009D603F" w:rsidRDefault="00931493" w:rsidP="005B16D3">
            <w:pPr>
              <w:rPr>
                <w:b/>
                <w:sz w:val="20"/>
              </w:rPr>
            </w:pPr>
            <w:r w:rsidRPr="009D603F">
              <w:rPr>
                <w:b/>
                <w:sz w:val="20"/>
              </w:rPr>
              <w:t>Remarks</w:t>
            </w:r>
          </w:p>
        </w:tc>
        <w:tc>
          <w:tcPr>
            <w:tcW w:w="1170" w:type="dxa"/>
            <w:tcBorders>
              <w:left w:val="single" w:sz="4" w:space="0" w:color="auto"/>
            </w:tcBorders>
            <w:vAlign w:val="center"/>
          </w:tcPr>
          <w:p w14:paraId="1BA77FF5" w14:textId="77777777" w:rsidR="00931493" w:rsidRPr="009D603F" w:rsidRDefault="00931493" w:rsidP="005B16D3">
            <w:pPr>
              <w:rPr>
                <w:b/>
                <w:sz w:val="20"/>
              </w:rPr>
            </w:pPr>
            <w:r w:rsidRPr="009D603F">
              <w:rPr>
                <w:b/>
                <w:sz w:val="20"/>
              </w:rPr>
              <w:t>Moderator</w:t>
            </w:r>
          </w:p>
        </w:tc>
        <w:tc>
          <w:tcPr>
            <w:tcW w:w="2790" w:type="dxa"/>
            <w:tcBorders>
              <w:right w:val="double" w:sz="4" w:space="0" w:color="auto"/>
            </w:tcBorders>
            <w:vAlign w:val="center"/>
          </w:tcPr>
          <w:p w14:paraId="03E49BCC" w14:textId="77777777" w:rsidR="00931493" w:rsidRPr="009D603F" w:rsidRDefault="00931493" w:rsidP="005B16D3">
            <w:pPr>
              <w:rPr>
                <w:b/>
                <w:sz w:val="20"/>
              </w:rPr>
            </w:pPr>
            <w:r w:rsidRPr="009D603F">
              <w:rPr>
                <w:b/>
                <w:sz w:val="20"/>
              </w:rPr>
              <w:t>Remarks</w:t>
            </w:r>
          </w:p>
        </w:tc>
      </w:tr>
      <w:tr w:rsidR="00931493" w:rsidRPr="009D603F" w14:paraId="248AC1CF" w14:textId="77777777" w:rsidTr="00931493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5D097290" w14:textId="77777777" w:rsidR="00931493" w:rsidRPr="00C3007B" w:rsidRDefault="00931493" w:rsidP="005B16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Question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7CEDBB" w14:textId="77777777" w:rsidR="00931493" w:rsidRPr="009D603F" w:rsidRDefault="00931493" w:rsidP="005B16D3">
            <w:pPr>
              <w:rPr>
                <w:b/>
                <w:sz w:val="20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8FC98" w14:textId="77777777" w:rsidR="00931493" w:rsidRPr="009D603F" w:rsidRDefault="00931493" w:rsidP="005B16D3">
            <w:pPr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</w:tcPr>
          <w:p w14:paraId="38BF2F02" w14:textId="77777777" w:rsidR="00931493" w:rsidRPr="009D603F" w:rsidRDefault="00931493" w:rsidP="005B16D3"/>
        </w:tc>
        <w:tc>
          <w:tcPr>
            <w:tcW w:w="2790" w:type="dxa"/>
            <w:tcBorders>
              <w:right w:val="double" w:sz="4" w:space="0" w:color="auto"/>
            </w:tcBorders>
            <w:vAlign w:val="center"/>
          </w:tcPr>
          <w:p w14:paraId="197B26C3" w14:textId="77777777" w:rsidR="00931493" w:rsidRPr="009D603F" w:rsidRDefault="00931493" w:rsidP="005B16D3">
            <w:pPr>
              <w:rPr>
                <w:sz w:val="20"/>
              </w:rPr>
            </w:pPr>
          </w:p>
        </w:tc>
      </w:tr>
      <w:tr w:rsidR="00931493" w:rsidRPr="009D603F" w14:paraId="643D69CD" w14:textId="77777777" w:rsidTr="00931493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39FA29" w14:textId="77777777" w:rsidR="00931493" w:rsidRPr="00C3007B" w:rsidRDefault="00931493" w:rsidP="005B16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Question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D3F008A" w14:textId="77777777" w:rsidR="00931493" w:rsidRPr="009D603F" w:rsidRDefault="00931493" w:rsidP="005B16D3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5047B89" w14:textId="77777777" w:rsidR="00931493" w:rsidRPr="009D603F" w:rsidRDefault="00931493" w:rsidP="005B16D3">
            <w:pPr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68040298" w14:textId="77777777" w:rsidR="00931493" w:rsidRPr="009D603F" w:rsidRDefault="00931493" w:rsidP="005B16D3"/>
        </w:tc>
        <w:tc>
          <w:tcPr>
            <w:tcW w:w="2790" w:type="dxa"/>
            <w:tcBorders>
              <w:right w:val="double" w:sz="4" w:space="0" w:color="auto"/>
            </w:tcBorders>
            <w:vAlign w:val="center"/>
          </w:tcPr>
          <w:p w14:paraId="7CE47A86" w14:textId="77777777" w:rsidR="00931493" w:rsidRPr="009D603F" w:rsidRDefault="00931493" w:rsidP="005B16D3">
            <w:pPr>
              <w:rPr>
                <w:sz w:val="20"/>
              </w:rPr>
            </w:pPr>
          </w:p>
        </w:tc>
      </w:tr>
      <w:tr w:rsidR="00931493" w:rsidRPr="009D603F" w14:paraId="35C98027" w14:textId="77777777" w:rsidTr="00931493">
        <w:trPr>
          <w:trHeight w:val="359"/>
        </w:trPr>
        <w:tc>
          <w:tcPr>
            <w:tcW w:w="225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2310D8E2" w14:textId="77777777" w:rsidR="00931493" w:rsidRPr="009D603F" w:rsidRDefault="00931493" w:rsidP="005B16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Marks (out of </w:t>
            </w:r>
            <w:proofErr w:type="gramStart"/>
            <w:r>
              <w:rPr>
                <w:b/>
                <w:sz w:val="20"/>
              </w:rPr>
              <w:t>20</w:t>
            </w:r>
            <w:r w:rsidRPr="009D603F">
              <w:rPr>
                <w:b/>
                <w:sz w:val="20"/>
              </w:rPr>
              <w:t xml:space="preserve"> )</w:t>
            </w:r>
            <w:proofErr w:type="gramEnd"/>
          </w:p>
        </w:tc>
        <w:tc>
          <w:tcPr>
            <w:tcW w:w="1170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585D0FCC" w14:textId="77777777" w:rsidR="00931493" w:rsidRPr="009D603F" w:rsidRDefault="00931493" w:rsidP="005B16D3">
            <w:pPr>
              <w:rPr>
                <w:sz w:val="20"/>
              </w:rPr>
            </w:pP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33D9B5" w14:textId="77777777" w:rsidR="00931493" w:rsidRPr="009D603F" w:rsidRDefault="00931493" w:rsidP="005B16D3">
            <w:pPr>
              <w:rPr>
                <w:sz w:val="20"/>
              </w:rPr>
            </w:pPr>
          </w:p>
        </w:tc>
        <w:tc>
          <w:tcPr>
            <w:tcW w:w="1170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3133AB01" w14:textId="77777777" w:rsidR="00931493" w:rsidRPr="009D603F" w:rsidRDefault="00931493" w:rsidP="005B16D3">
            <w:pPr>
              <w:rPr>
                <w:sz w:val="20"/>
              </w:rPr>
            </w:pPr>
          </w:p>
        </w:tc>
        <w:tc>
          <w:tcPr>
            <w:tcW w:w="2790" w:type="dxa"/>
            <w:tcBorders>
              <w:top w:val="double" w:sz="4" w:space="0" w:color="000000"/>
              <w:right w:val="double" w:sz="4" w:space="0" w:color="auto"/>
            </w:tcBorders>
            <w:vAlign w:val="center"/>
          </w:tcPr>
          <w:p w14:paraId="26340C53" w14:textId="77777777" w:rsidR="00931493" w:rsidRPr="009D603F" w:rsidRDefault="00931493" w:rsidP="005B16D3">
            <w:pPr>
              <w:rPr>
                <w:sz w:val="20"/>
              </w:rPr>
            </w:pPr>
          </w:p>
        </w:tc>
      </w:tr>
      <w:tr w:rsidR="00931493" w:rsidRPr="009D603F" w14:paraId="27352BB9" w14:textId="77777777" w:rsidTr="00931493">
        <w:trPr>
          <w:trHeight w:val="619"/>
        </w:trPr>
        <w:tc>
          <w:tcPr>
            <w:tcW w:w="972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463442" w14:textId="77777777" w:rsidR="00931493" w:rsidRDefault="00931493" w:rsidP="005B16D3">
            <w:pPr>
              <w:rPr>
                <w:b/>
                <w:sz w:val="20"/>
              </w:rPr>
            </w:pPr>
          </w:p>
          <w:p w14:paraId="364F8485" w14:textId="77777777" w:rsidR="00931493" w:rsidRDefault="00931493" w:rsidP="005B16D3">
            <w:pPr>
              <w:rPr>
                <w:b/>
                <w:sz w:val="20"/>
              </w:rPr>
            </w:pPr>
          </w:p>
          <w:p w14:paraId="239BB32B" w14:textId="77777777" w:rsidR="00931493" w:rsidRPr="001778A2" w:rsidRDefault="00931493" w:rsidP="005B16D3">
            <w:pPr>
              <w:rPr>
                <w:b/>
                <w:sz w:val="20"/>
              </w:rPr>
            </w:pPr>
            <w:r w:rsidRPr="009D603F">
              <w:rPr>
                <w:b/>
                <w:sz w:val="20"/>
              </w:rPr>
              <w:t>Signature of First Examiner</w:t>
            </w:r>
            <w:r>
              <w:rPr>
                <w:b/>
                <w:sz w:val="20"/>
              </w:rPr>
              <w:t xml:space="preserve">                                                                                                                   </w:t>
            </w:r>
            <w:r w:rsidRPr="009D603F">
              <w:rPr>
                <w:b/>
                <w:sz w:val="20"/>
              </w:rPr>
              <w:t>Signature of Moderato</w:t>
            </w:r>
            <w:r>
              <w:rPr>
                <w:b/>
                <w:sz w:val="20"/>
              </w:rPr>
              <w:t>r</w:t>
            </w:r>
          </w:p>
        </w:tc>
      </w:tr>
    </w:tbl>
    <w:p w14:paraId="76F2A3BC" w14:textId="67851059" w:rsidR="00931493" w:rsidRDefault="00931493" w:rsidP="005B16D3">
      <w:pPr>
        <w:rPr>
          <w:rFonts w:cstheme="minorHAnsi"/>
          <w:b/>
          <w:u w:val="single"/>
        </w:rPr>
      </w:pPr>
    </w:p>
    <w:p w14:paraId="76D11047" w14:textId="4D6A6DDA" w:rsidR="00931493" w:rsidRDefault="00931493" w:rsidP="005B16D3">
      <w:pPr>
        <w:rPr>
          <w:rFonts w:cstheme="minorHAnsi"/>
          <w:b/>
          <w:u w:val="single"/>
        </w:rPr>
      </w:pPr>
    </w:p>
    <w:p w14:paraId="070519FE" w14:textId="69C2D7EC" w:rsidR="00931493" w:rsidRDefault="00931493">
      <w:pPr>
        <w:rPr>
          <w:rFonts w:cstheme="minorHAnsi"/>
          <w:b/>
          <w:u w:val="single"/>
        </w:rPr>
      </w:pPr>
    </w:p>
    <w:p w14:paraId="72E270D7" w14:textId="740FEED3" w:rsidR="00931493" w:rsidRDefault="0093149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224A0546" w14:textId="7EA69294" w:rsidR="00931493" w:rsidRDefault="00B01EB0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 xml:space="preserve"> </w:t>
      </w:r>
    </w:p>
    <w:p w14:paraId="3FE1A6BA" w14:textId="00206C98" w:rsidR="009D4E60" w:rsidRPr="00B11A5B" w:rsidRDefault="009D4E60" w:rsidP="009A40F5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5" w:name="_Toc24377285"/>
      <w:r w:rsidRPr="00B11A5B">
        <w:rPr>
          <w:rFonts w:cstheme="minorHAnsi"/>
          <w:b/>
          <w:sz w:val="24"/>
          <w:u w:val="single"/>
        </w:rPr>
        <w:t>Question No. 1</w:t>
      </w:r>
      <w:bookmarkEnd w:id="15"/>
    </w:p>
    <w:p w14:paraId="4EC61618" w14:textId="77777777" w:rsidR="009D4E60" w:rsidRPr="00B11A5B" w:rsidRDefault="009D4E60" w:rsidP="009D4E60">
      <w:pPr>
        <w:jc w:val="right"/>
        <w:rPr>
          <w:rFonts w:cstheme="minorHAnsi"/>
          <w:b/>
          <w:sz w:val="28"/>
          <w:u w:val="single"/>
        </w:rPr>
      </w:pPr>
    </w:p>
    <w:p w14:paraId="204A7F79" w14:textId="509A432A" w:rsidR="009D4E60" w:rsidRDefault="009D4E60" w:rsidP="009D4E60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1:</w:t>
      </w:r>
    </w:p>
    <w:p w14:paraId="490F9400" w14:textId="77777777" w:rsidR="00DE15BA" w:rsidRPr="00B11A5B" w:rsidRDefault="00DE15BA" w:rsidP="009D4E60">
      <w:pPr>
        <w:rPr>
          <w:rFonts w:cstheme="minorHAnsi"/>
          <w:b/>
          <w:u w:val="single"/>
        </w:rPr>
      </w:pPr>
    </w:p>
    <w:p w14:paraId="04602687" w14:textId="54E38CC8" w:rsidR="005B16D3" w:rsidRDefault="00DE15BA" w:rsidP="005B16D3">
      <w:pPr>
        <w:pStyle w:val="Heading2"/>
        <w:numPr>
          <w:ilvl w:val="1"/>
          <w:numId w:val="17"/>
        </w:numPr>
      </w:pPr>
      <w:bookmarkStart w:id="16" w:name="_Toc24377286"/>
      <w:r>
        <w:t>Introduction to the functionality of the circuit</w:t>
      </w:r>
      <w:bookmarkEnd w:id="16"/>
    </w:p>
    <w:p w14:paraId="389CBFBB" w14:textId="77777777" w:rsidR="001D6AF7" w:rsidRPr="001D6AF7" w:rsidRDefault="001D6AF7" w:rsidP="001D6AF7"/>
    <w:p w14:paraId="5A0FB8F3" w14:textId="70743210" w:rsidR="001D6AF7" w:rsidRDefault="001D6AF7" w:rsidP="001D6AF7">
      <w:r w:rsidRPr="001D6AF7">
        <w:t>A calculator is a device that performs arithmetic operations on numbers. The simplest calculators can do only addition, subtraction, multiplication, and division.</w:t>
      </w:r>
    </w:p>
    <w:p w14:paraId="34B17471" w14:textId="343C07CE" w:rsidR="001D6AF7" w:rsidRDefault="001D6AF7" w:rsidP="001D6AF7">
      <w:r>
        <w:t>We are taking two 2-bit binary number as input. And getting 4-bit binary numbers output.</w:t>
      </w:r>
    </w:p>
    <w:p w14:paraId="054AC490" w14:textId="77777777" w:rsidR="0016794A" w:rsidRDefault="0016794A" w:rsidP="001D6AF7"/>
    <w:p w14:paraId="4CF2D77B" w14:textId="677EC4A4" w:rsidR="001D6AF7" w:rsidRDefault="001D6AF7" w:rsidP="001D6AF7">
      <w:r>
        <w:t>From fig 1:</w:t>
      </w:r>
    </w:p>
    <w:p w14:paraId="13A60C4D" w14:textId="77777777" w:rsidR="001D6AF7" w:rsidRDefault="001D6AF7" w:rsidP="001D6AF7">
      <w:pPr>
        <w:pStyle w:val="ListParagraph"/>
        <w:numPr>
          <w:ilvl w:val="0"/>
          <w:numId w:val="18"/>
        </w:numPr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A=A</m:t>
        </m:r>
        <m:r>
          <m:rPr>
            <m:sty m:val="bi"/>
          </m:rPr>
          <w:rPr>
            <w:rFonts w:ascii="Cambria Math" w:hAnsi="Cambria Math"/>
          </w:rPr>
          <m:t>1.A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</w:t>
      </w:r>
    </w:p>
    <w:p w14:paraId="7E044C10" w14:textId="643299BF" w:rsidR="001D6AF7" w:rsidRPr="001D6AF7" w:rsidRDefault="001D6AF7" w:rsidP="001D6AF7">
      <w:pPr>
        <w:pStyle w:val="ListParagraph"/>
        <w:numPr>
          <w:ilvl w:val="0"/>
          <w:numId w:val="18"/>
        </w:numPr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B=B</m:t>
        </m:r>
        <m:r>
          <m:rPr>
            <m:sty m:val="bi"/>
          </m:rPr>
          <w:rPr>
            <w:rFonts w:ascii="Cambria Math" w:hAnsi="Cambria Math"/>
          </w:rPr>
          <m:t>1.B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044121F0" w14:textId="002FF489" w:rsidR="001D6AF7" w:rsidRDefault="001D6AF7" w:rsidP="001D6AF7"/>
    <w:p w14:paraId="4F7CE54F" w14:textId="3D6DDBD7" w:rsidR="0016794A" w:rsidRDefault="0016794A" w:rsidP="0016794A">
      <w:r>
        <w:t xml:space="preserve">And 2-bit selector lines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</w:rPr>
          <m:t>1.S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choose which operations to perform.</w:t>
      </w:r>
    </w:p>
    <w:p w14:paraId="3A97AAC3" w14:textId="77777777" w:rsidR="0016794A" w:rsidRDefault="0016794A" w:rsidP="0016794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6"/>
      </w:tblGrid>
      <w:tr w:rsidR="0016794A" w14:paraId="2DEE764D" w14:textId="77777777" w:rsidTr="00167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gridSpan w:val="2"/>
          </w:tcPr>
          <w:p w14:paraId="40574382" w14:textId="29BFAB5C" w:rsidR="0016794A" w:rsidRDefault="0016794A" w:rsidP="0016794A">
            <w:pPr>
              <w:jc w:val="center"/>
            </w:pPr>
            <w:r>
              <w:t>Selector lines</w:t>
            </w:r>
          </w:p>
        </w:tc>
        <w:tc>
          <w:tcPr>
            <w:tcW w:w="2756" w:type="dxa"/>
            <w:vMerge w:val="restart"/>
          </w:tcPr>
          <w:p w14:paraId="6EC59B94" w14:textId="5DEF6C03" w:rsidR="0016794A" w:rsidRPr="0016794A" w:rsidRDefault="0016794A" w:rsidP="00167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794A">
              <w:t>operation</w:t>
            </w:r>
          </w:p>
        </w:tc>
      </w:tr>
      <w:tr w:rsidR="0016794A" w14:paraId="17AC59CA" w14:textId="77777777" w:rsidTr="0016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24E552AA" w14:textId="179B6333" w:rsidR="0016794A" w:rsidRPr="0016794A" w:rsidRDefault="0016794A" w:rsidP="0016794A">
            <w:pPr>
              <w:jc w:val="center"/>
            </w:pPr>
            <w:r w:rsidRPr="0016794A">
              <w:t>S1</w:t>
            </w:r>
          </w:p>
        </w:tc>
        <w:tc>
          <w:tcPr>
            <w:tcW w:w="2754" w:type="dxa"/>
          </w:tcPr>
          <w:p w14:paraId="544ECD27" w14:textId="16C931D2" w:rsidR="0016794A" w:rsidRPr="0016794A" w:rsidRDefault="0016794A" w:rsidP="00167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6794A">
              <w:rPr>
                <w:b/>
                <w:bCs/>
              </w:rPr>
              <w:t>S0</w:t>
            </w:r>
          </w:p>
        </w:tc>
        <w:tc>
          <w:tcPr>
            <w:tcW w:w="2756" w:type="dxa"/>
            <w:vMerge/>
          </w:tcPr>
          <w:p w14:paraId="0CA100E7" w14:textId="341CEA21" w:rsidR="0016794A" w:rsidRDefault="0016794A" w:rsidP="001D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94A" w14:paraId="27FDDDBC" w14:textId="77777777" w:rsidTr="0016794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03D336D" w14:textId="450F8FF9" w:rsidR="0016794A" w:rsidRDefault="0016794A" w:rsidP="0016794A">
            <w:pPr>
              <w:jc w:val="center"/>
            </w:pPr>
            <w:r>
              <w:t>0</w:t>
            </w:r>
          </w:p>
        </w:tc>
        <w:tc>
          <w:tcPr>
            <w:tcW w:w="2754" w:type="dxa"/>
          </w:tcPr>
          <w:p w14:paraId="36EAB311" w14:textId="011317FB" w:rsidR="0016794A" w:rsidRPr="0016794A" w:rsidRDefault="0016794A" w:rsidP="00167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6794A">
              <w:rPr>
                <w:b/>
                <w:bCs/>
              </w:rPr>
              <w:t>0</w:t>
            </w:r>
          </w:p>
        </w:tc>
        <w:tc>
          <w:tcPr>
            <w:tcW w:w="2756" w:type="dxa"/>
          </w:tcPr>
          <w:p w14:paraId="64E45E2D" w14:textId="0B3C23A7" w:rsidR="0016794A" w:rsidRDefault="0016794A" w:rsidP="00167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</w:t>
            </w:r>
          </w:p>
        </w:tc>
      </w:tr>
      <w:tr w:rsidR="0016794A" w14:paraId="2284123C" w14:textId="77777777" w:rsidTr="0016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13032AA" w14:textId="548BA776" w:rsidR="0016794A" w:rsidRDefault="0016794A" w:rsidP="0016794A">
            <w:pPr>
              <w:jc w:val="center"/>
            </w:pPr>
            <w:r>
              <w:t>0</w:t>
            </w:r>
          </w:p>
        </w:tc>
        <w:tc>
          <w:tcPr>
            <w:tcW w:w="2754" w:type="dxa"/>
          </w:tcPr>
          <w:p w14:paraId="41147488" w14:textId="0CA44B50" w:rsidR="0016794A" w:rsidRPr="0016794A" w:rsidRDefault="0016794A" w:rsidP="00167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6794A">
              <w:rPr>
                <w:b/>
                <w:bCs/>
              </w:rPr>
              <w:t>1</w:t>
            </w:r>
          </w:p>
        </w:tc>
        <w:tc>
          <w:tcPr>
            <w:tcW w:w="2756" w:type="dxa"/>
          </w:tcPr>
          <w:p w14:paraId="48C757E7" w14:textId="02CE706C" w:rsidR="0016794A" w:rsidRDefault="0016794A" w:rsidP="00167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subtraction</w:t>
            </w:r>
          </w:p>
        </w:tc>
      </w:tr>
      <w:tr w:rsidR="0016794A" w14:paraId="2C8DC980" w14:textId="77777777" w:rsidTr="0016794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FBC4F0E" w14:textId="15E9FB28" w:rsidR="0016794A" w:rsidRDefault="0016794A" w:rsidP="0016794A">
            <w:pPr>
              <w:jc w:val="center"/>
            </w:pPr>
            <w:r>
              <w:t>1</w:t>
            </w:r>
          </w:p>
        </w:tc>
        <w:tc>
          <w:tcPr>
            <w:tcW w:w="2754" w:type="dxa"/>
          </w:tcPr>
          <w:p w14:paraId="36319BF6" w14:textId="4C54DEC2" w:rsidR="0016794A" w:rsidRPr="0016794A" w:rsidRDefault="0016794A" w:rsidP="00167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6794A">
              <w:rPr>
                <w:b/>
                <w:bCs/>
              </w:rPr>
              <w:t>0</w:t>
            </w:r>
          </w:p>
        </w:tc>
        <w:tc>
          <w:tcPr>
            <w:tcW w:w="2756" w:type="dxa"/>
          </w:tcPr>
          <w:p w14:paraId="2838F7F9" w14:textId="3DE5BAB0" w:rsidR="0016794A" w:rsidRDefault="0016794A" w:rsidP="00167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multiplication</w:t>
            </w:r>
          </w:p>
        </w:tc>
      </w:tr>
      <w:tr w:rsidR="0016794A" w14:paraId="5F6D2472" w14:textId="77777777" w:rsidTr="0016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22917235" w14:textId="791C2305" w:rsidR="0016794A" w:rsidRDefault="0016794A" w:rsidP="0016794A">
            <w:pPr>
              <w:jc w:val="center"/>
            </w:pPr>
            <w:r>
              <w:t>1</w:t>
            </w:r>
          </w:p>
        </w:tc>
        <w:tc>
          <w:tcPr>
            <w:tcW w:w="2754" w:type="dxa"/>
          </w:tcPr>
          <w:p w14:paraId="40D72E6D" w14:textId="47786F73" w:rsidR="0016794A" w:rsidRPr="0016794A" w:rsidRDefault="0016794A" w:rsidP="00167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6794A">
              <w:rPr>
                <w:b/>
                <w:bCs/>
              </w:rPr>
              <w:t>1</w:t>
            </w:r>
          </w:p>
        </w:tc>
        <w:tc>
          <w:tcPr>
            <w:tcW w:w="2756" w:type="dxa"/>
          </w:tcPr>
          <w:p w14:paraId="1A1CD6E7" w14:textId="1ECBC030" w:rsidR="0016794A" w:rsidRDefault="0016794A" w:rsidP="00167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division</w:t>
            </w:r>
          </w:p>
        </w:tc>
      </w:tr>
    </w:tbl>
    <w:p w14:paraId="1B864C83" w14:textId="119010D7" w:rsidR="0016794A" w:rsidRDefault="0016794A" w:rsidP="001D6AF7"/>
    <w:p w14:paraId="5EE2CA0A" w14:textId="111AFDA0" w:rsidR="0016794A" w:rsidRDefault="0016794A" w:rsidP="001D6AF7">
      <w:r>
        <w:t xml:space="preserve">Fig 1 shows block diagram of </w:t>
      </w:r>
      <w:r w:rsidR="006536F9">
        <w:t>adder, subtractor, multiplier</w:t>
      </w:r>
      <w:r>
        <w:t xml:space="preserve"> and divider circuit.</w:t>
      </w:r>
    </w:p>
    <w:p w14:paraId="53808A63" w14:textId="0549D8B4" w:rsidR="006536F9" w:rsidRDefault="006536F9" w:rsidP="001D6AF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53"/>
        <w:gridCol w:w="2195"/>
        <w:gridCol w:w="2392"/>
        <w:gridCol w:w="2450"/>
      </w:tblGrid>
      <w:tr w:rsidR="006536F9" w14:paraId="3B3033D0" w14:textId="77777777" w:rsidTr="00C33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5D996546" w14:textId="4426B089" w:rsidR="006536F9" w:rsidRDefault="006536F9" w:rsidP="006536F9">
            <w:pPr>
              <w:jc w:val="center"/>
            </w:pPr>
            <w:r>
              <w:t>Figure Number</w:t>
            </w:r>
          </w:p>
        </w:tc>
        <w:tc>
          <w:tcPr>
            <w:tcW w:w="2195" w:type="dxa"/>
          </w:tcPr>
          <w:p w14:paraId="6219D29B" w14:textId="65BC05AC" w:rsidR="006536F9" w:rsidRDefault="006536F9" w:rsidP="00653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Circuit Name</w:t>
            </w:r>
          </w:p>
        </w:tc>
        <w:tc>
          <w:tcPr>
            <w:tcW w:w="2392" w:type="dxa"/>
          </w:tcPr>
          <w:p w14:paraId="60CF23D7" w14:textId="5DE9817F" w:rsidR="006536F9" w:rsidRDefault="006536F9" w:rsidP="00653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2450" w:type="dxa"/>
          </w:tcPr>
          <w:p w14:paraId="059EE126" w14:textId="14BE29E6" w:rsidR="006536F9" w:rsidRDefault="006536F9" w:rsidP="00653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6536F9" w14:paraId="0C701FD4" w14:textId="77777777" w:rsidTr="00C3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3409791" w14:textId="5E5A235C" w:rsidR="006536F9" w:rsidRDefault="006536F9" w:rsidP="006536F9">
            <w:pPr>
              <w:jc w:val="center"/>
            </w:pPr>
            <w:r>
              <w:t>2</w:t>
            </w:r>
          </w:p>
        </w:tc>
        <w:tc>
          <w:tcPr>
            <w:tcW w:w="2195" w:type="dxa"/>
          </w:tcPr>
          <w:p w14:paraId="18A07085" w14:textId="62061032" w:rsidR="006536F9" w:rsidRDefault="006536F9" w:rsidP="00653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Adder</w:t>
            </w:r>
          </w:p>
        </w:tc>
        <w:tc>
          <w:tcPr>
            <w:tcW w:w="2392" w:type="dxa"/>
          </w:tcPr>
          <w:p w14:paraId="200369D3" w14:textId="2802A434" w:rsidR="006536F9" w:rsidRPr="006536F9" w:rsidRDefault="006536F9" w:rsidP="00653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36F9">
              <w:rPr>
                <w:b/>
                <w:bCs/>
              </w:rPr>
              <w:t>A1, A0 --- B1, B0</w:t>
            </w:r>
          </w:p>
        </w:tc>
        <w:tc>
          <w:tcPr>
            <w:tcW w:w="2450" w:type="dxa"/>
          </w:tcPr>
          <w:p w14:paraId="3DFF7674" w14:textId="1DD0FE2F" w:rsidR="006536F9" w:rsidRPr="006536F9" w:rsidRDefault="006536F9" w:rsidP="00653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36F9">
              <w:rPr>
                <w:b/>
                <w:bCs/>
              </w:rPr>
              <w:t>S3, S2, S1, S0</w:t>
            </w:r>
          </w:p>
        </w:tc>
      </w:tr>
      <w:tr w:rsidR="006536F9" w14:paraId="2C2F2066" w14:textId="77777777" w:rsidTr="00C332B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481B9C5" w14:textId="430B7336" w:rsidR="006536F9" w:rsidRDefault="006536F9" w:rsidP="006536F9">
            <w:pPr>
              <w:jc w:val="center"/>
            </w:pPr>
            <w:r>
              <w:t>3</w:t>
            </w:r>
          </w:p>
        </w:tc>
        <w:tc>
          <w:tcPr>
            <w:tcW w:w="2195" w:type="dxa"/>
          </w:tcPr>
          <w:p w14:paraId="280C397A" w14:textId="7D9E206D" w:rsidR="006536F9" w:rsidRDefault="006536F9" w:rsidP="00653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Subtractor</w:t>
            </w:r>
          </w:p>
        </w:tc>
        <w:tc>
          <w:tcPr>
            <w:tcW w:w="2392" w:type="dxa"/>
          </w:tcPr>
          <w:p w14:paraId="3FC0856C" w14:textId="3B57B6DE" w:rsidR="006536F9" w:rsidRDefault="006536F9" w:rsidP="00653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6F9">
              <w:rPr>
                <w:b/>
                <w:bCs/>
              </w:rPr>
              <w:t>A1, A0 --- B1, B0</w:t>
            </w:r>
          </w:p>
        </w:tc>
        <w:tc>
          <w:tcPr>
            <w:tcW w:w="2450" w:type="dxa"/>
          </w:tcPr>
          <w:p w14:paraId="57CB4551" w14:textId="431B2B0E" w:rsidR="006536F9" w:rsidRPr="006536F9" w:rsidRDefault="006536F9" w:rsidP="00653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6536F9">
              <w:rPr>
                <w:b/>
                <w:bCs/>
              </w:rPr>
              <w:t>3,</w:t>
            </w:r>
            <w:r>
              <w:rPr>
                <w:b/>
                <w:bCs/>
              </w:rPr>
              <w:t xml:space="preserve"> D</w:t>
            </w:r>
            <w:r w:rsidRPr="006536F9">
              <w:rPr>
                <w:b/>
                <w:bCs/>
              </w:rPr>
              <w:t>2,</w:t>
            </w:r>
            <w:r>
              <w:rPr>
                <w:b/>
                <w:bCs/>
              </w:rPr>
              <w:t xml:space="preserve"> D</w:t>
            </w:r>
            <w:r w:rsidRPr="006536F9">
              <w:rPr>
                <w:b/>
                <w:bCs/>
              </w:rPr>
              <w:t>1,</w:t>
            </w:r>
            <w:r>
              <w:rPr>
                <w:b/>
                <w:bCs/>
              </w:rPr>
              <w:t xml:space="preserve"> D</w:t>
            </w:r>
            <w:r w:rsidRPr="006536F9">
              <w:rPr>
                <w:b/>
                <w:bCs/>
              </w:rPr>
              <w:t>0</w:t>
            </w:r>
          </w:p>
        </w:tc>
      </w:tr>
      <w:tr w:rsidR="006536F9" w14:paraId="3007E7A9" w14:textId="77777777" w:rsidTr="00C3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6FAB914" w14:textId="294FC2F3" w:rsidR="006536F9" w:rsidRDefault="006536F9" w:rsidP="006536F9">
            <w:pPr>
              <w:jc w:val="center"/>
            </w:pPr>
            <w:r>
              <w:t>4</w:t>
            </w:r>
          </w:p>
        </w:tc>
        <w:tc>
          <w:tcPr>
            <w:tcW w:w="2195" w:type="dxa"/>
          </w:tcPr>
          <w:p w14:paraId="12A07721" w14:textId="58C507F9" w:rsidR="006536F9" w:rsidRDefault="006536F9" w:rsidP="00653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Multiplier</w:t>
            </w:r>
          </w:p>
        </w:tc>
        <w:tc>
          <w:tcPr>
            <w:tcW w:w="2392" w:type="dxa"/>
          </w:tcPr>
          <w:p w14:paraId="7B9B0DCD" w14:textId="340B7A62" w:rsidR="006536F9" w:rsidRDefault="006536F9" w:rsidP="00653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6F9">
              <w:rPr>
                <w:b/>
                <w:bCs/>
              </w:rPr>
              <w:t>A1, A0 --- B1, B0</w:t>
            </w:r>
          </w:p>
        </w:tc>
        <w:tc>
          <w:tcPr>
            <w:tcW w:w="2450" w:type="dxa"/>
          </w:tcPr>
          <w:p w14:paraId="066D7400" w14:textId="608DBC82" w:rsidR="006536F9" w:rsidRDefault="006536F9" w:rsidP="00653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</w:t>
            </w:r>
            <w:r w:rsidRPr="006536F9">
              <w:rPr>
                <w:b/>
                <w:bCs/>
              </w:rPr>
              <w:t>3,</w:t>
            </w:r>
            <w:r>
              <w:rPr>
                <w:b/>
                <w:bCs/>
              </w:rPr>
              <w:t xml:space="preserve"> P</w:t>
            </w:r>
            <w:r w:rsidRPr="006536F9">
              <w:rPr>
                <w:b/>
                <w:bCs/>
              </w:rPr>
              <w:t>2,</w:t>
            </w:r>
            <w:r>
              <w:rPr>
                <w:b/>
                <w:bCs/>
              </w:rPr>
              <w:t xml:space="preserve"> P</w:t>
            </w:r>
            <w:r w:rsidRPr="006536F9">
              <w:rPr>
                <w:b/>
                <w:bCs/>
              </w:rPr>
              <w:t>1</w:t>
            </w:r>
            <w:r>
              <w:rPr>
                <w:b/>
                <w:bCs/>
              </w:rPr>
              <w:t>, P</w:t>
            </w:r>
            <w:r w:rsidRPr="006536F9">
              <w:rPr>
                <w:b/>
                <w:bCs/>
              </w:rPr>
              <w:t>0</w:t>
            </w:r>
          </w:p>
        </w:tc>
      </w:tr>
      <w:tr w:rsidR="006536F9" w14:paraId="32630701" w14:textId="77777777" w:rsidTr="00C332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A4F190F" w14:textId="73F6A011" w:rsidR="006536F9" w:rsidRDefault="006536F9" w:rsidP="006536F9">
            <w:pPr>
              <w:jc w:val="center"/>
            </w:pPr>
            <w:r>
              <w:t>5</w:t>
            </w:r>
          </w:p>
        </w:tc>
        <w:tc>
          <w:tcPr>
            <w:tcW w:w="2195" w:type="dxa"/>
          </w:tcPr>
          <w:p w14:paraId="735EDE8D" w14:textId="176A6E45" w:rsidR="006536F9" w:rsidRDefault="006536F9" w:rsidP="00653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Divider</w:t>
            </w:r>
          </w:p>
        </w:tc>
        <w:tc>
          <w:tcPr>
            <w:tcW w:w="2392" w:type="dxa"/>
          </w:tcPr>
          <w:p w14:paraId="0781260D" w14:textId="6773446E" w:rsidR="006536F9" w:rsidRDefault="006536F9" w:rsidP="00653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6F9">
              <w:rPr>
                <w:b/>
                <w:bCs/>
              </w:rPr>
              <w:t>A1, A0 --- B</w:t>
            </w:r>
            <w:r w:rsidR="00C332BE" w:rsidRPr="006536F9">
              <w:rPr>
                <w:b/>
                <w:bCs/>
              </w:rPr>
              <w:t>1, B</w:t>
            </w:r>
            <w:r w:rsidRPr="006536F9">
              <w:rPr>
                <w:b/>
                <w:bCs/>
              </w:rPr>
              <w:t>0</w:t>
            </w:r>
          </w:p>
        </w:tc>
        <w:tc>
          <w:tcPr>
            <w:tcW w:w="2450" w:type="dxa"/>
          </w:tcPr>
          <w:p w14:paraId="009D6CC9" w14:textId="0B7E815A" w:rsidR="006536F9" w:rsidRDefault="006536F9" w:rsidP="00653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Q</w:t>
            </w:r>
            <w:r w:rsidR="00C332BE">
              <w:rPr>
                <w:b/>
                <w:bCs/>
              </w:rPr>
              <w:t>1</w:t>
            </w:r>
            <w:r w:rsidR="00C332BE" w:rsidRPr="006536F9">
              <w:rPr>
                <w:b/>
                <w:bCs/>
              </w:rPr>
              <w:t>,</w:t>
            </w:r>
            <w:r w:rsidR="00C332BE">
              <w:rPr>
                <w:b/>
                <w:bCs/>
              </w:rPr>
              <w:t xml:space="preserve"> Q</w:t>
            </w:r>
            <w:r>
              <w:rPr>
                <w:b/>
                <w:bCs/>
              </w:rPr>
              <w:t>0 --- R</w:t>
            </w:r>
            <w:r w:rsidR="00C332BE" w:rsidRPr="006536F9">
              <w:rPr>
                <w:b/>
                <w:bCs/>
              </w:rPr>
              <w:t>1,</w:t>
            </w:r>
            <w:r w:rsidR="00C332BE">
              <w:rPr>
                <w:b/>
                <w:bCs/>
              </w:rPr>
              <w:t xml:space="preserve"> R</w:t>
            </w:r>
            <w:r w:rsidRPr="006536F9">
              <w:rPr>
                <w:b/>
                <w:bCs/>
              </w:rPr>
              <w:t>0</w:t>
            </w:r>
          </w:p>
        </w:tc>
      </w:tr>
    </w:tbl>
    <w:p w14:paraId="7D0B119B" w14:textId="622AAAFB" w:rsidR="006536F9" w:rsidRDefault="006536F9" w:rsidP="001D6AF7"/>
    <w:p w14:paraId="19EE411E" w14:textId="6444DEE2" w:rsidR="007E1149" w:rsidRDefault="007E1149" w:rsidP="001D6AF7"/>
    <w:p w14:paraId="41276CC7" w14:textId="23FF6175" w:rsidR="007E1149" w:rsidRDefault="007E1149" w:rsidP="001D6AF7"/>
    <w:p w14:paraId="174A8A84" w14:textId="77C7FFF2" w:rsidR="007E1149" w:rsidRDefault="007E1149" w:rsidP="001D6AF7"/>
    <w:p w14:paraId="4EB2ECF6" w14:textId="797C08E4" w:rsidR="007E1149" w:rsidRDefault="007E1149" w:rsidP="001D6AF7"/>
    <w:p w14:paraId="266DFF2D" w14:textId="1757A8CF" w:rsidR="007E1149" w:rsidRDefault="007E1149" w:rsidP="001D6AF7"/>
    <w:p w14:paraId="18F3BFEE" w14:textId="77777777" w:rsidR="007E1149" w:rsidRDefault="007E1149" w:rsidP="001D6AF7"/>
    <w:p w14:paraId="20EC2070" w14:textId="3D84A4C1" w:rsidR="005B16D3" w:rsidRDefault="00DE15BA" w:rsidP="00D53B3C">
      <w:pPr>
        <w:pStyle w:val="Heading2"/>
        <w:numPr>
          <w:ilvl w:val="1"/>
          <w:numId w:val="17"/>
        </w:numPr>
      </w:pPr>
      <w:bookmarkStart w:id="17" w:name="_Toc24377287"/>
      <w:r>
        <w:lastRenderedPageBreak/>
        <w:t>Circuit design using Logisim</w:t>
      </w:r>
      <w:bookmarkEnd w:id="17"/>
    </w:p>
    <w:p w14:paraId="24B15A8E" w14:textId="77777777" w:rsidR="00864EB8" w:rsidRPr="00864EB8" w:rsidRDefault="00864EB8" w:rsidP="00864EB8"/>
    <w:p w14:paraId="5B208B6C" w14:textId="7A2DE66B" w:rsidR="00D53B3C" w:rsidRDefault="00D53B3C" w:rsidP="00D53B3C"/>
    <w:p w14:paraId="465DFC9B" w14:textId="77777777" w:rsidR="00D53B3C" w:rsidRDefault="00D53B3C" w:rsidP="00D53B3C">
      <w:pPr>
        <w:keepNext/>
        <w:jc w:val="center"/>
      </w:pPr>
      <w:r>
        <w:rPr>
          <w:noProof/>
        </w:rPr>
        <w:drawing>
          <wp:inline distT="0" distB="0" distL="0" distR="0" wp14:anchorId="4FA64259" wp14:editId="41ED3600">
            <wp:extent cx="6610279" cy="4838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040" cy="486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512B" w14:textId="77777777" w:rsidR="00864EB8" w:rsidRDefault="00864EB8" w:rsidP="00D53B3C">
      <w:pPr>
        <w:pStyle w:val="Caption"/>
        <w:jc w:val="center"/>
      </w:pPr>
    </w:p>
    <w:p w14:paraId="054243BF" w14:textId="77777777" w:rsidR="00864EB8" w:rsidRDefault="00864EB8" w:rsidP="00D53B3C">
      <w:pPr>
        <w:pStyle w:val="Caption"/>
        <w:jc w:val="center"/>
      </w:pPr>
    </w:p>
    <w:p w14:paraId="4DED96FF" w14:textId="66CA8986" w:rsidR="00D53B3C" w:rsidRDefault="00D53B3C" w:rsidP="00D53B3C">
      <w:pPr>
        <w:pStyle w:val="Caption"/>
        <w:jc w:val="center"/>
      </w:pPr>
      <w:r>
        <w:t xml:space="preserve">Figure </w:t>
      </w:r>
      <w:fldSimple w:instr=" SEQ Figure \* ARABIC ">
        <w:r w:rsidR="00FD0A0A">
          <w:rPr>
            <w:noProof/>
          </w:rPr>
          <w:t>1</w:t>
        </w:r>
      </w:fldSimple>
      <w:r w:rsidR="001D6AF7">
        <w:t xml:space="preserve"> combined circuit for all the operations</w:t>
      </w:r>
    </w:p>
    <w:p w14:paraId="02975372" w14:textId="77777777" w:rsidR="00D53B3C" w:rsidRDefault="00D53B3C" w:rsidP="00D53B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3FA092" wp14:editId="2AAA5CE7">
            <wp:extent cx="4142285" cy="692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59" cy="694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F7E9" w14:textId="6161D979" w:rsidR="00D53B3C" w:rsidRDefault="00D53B3C" w:rsidP="00D53B3C">
      <w:pPr>
        <w:pStyle w:val="Caption"/>
        <w:jc w:val="center"/>
      </w:pPr>
      <w:r>
        <w:t xml:space="preserve">Figure </w:t>
      </w:r>
      <w:fldSimple w:instr=" SEQ Figure \* ARABIC ">
        <w:r w:rsidR="00FD0A0A">
          <w:rPr>
            <w:noProof/>
          </w:rPr>
          <w:t>2</w:t>
        </w:r>
      </w:fldSimple>
      <w:r w:rsidR="00DA4F18">
        <w:rPr>
          <w:noProof/>
        </w:rPr>
        <w:t xml:space="preserve"> adder circuit using basic gates</w:t>
      </w:r>
    </w:p>
    <w:p w14:paraId="64C78027" w14:textId="77777777" w:rsidR="00D53B3C" w:rsidRDefault="00D53B3C" w:rsidP="00D53B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C99D8E" wp14:editId="03AE3751">
            <wp:extent cx="3951662" cy="824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021" cy="825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3BD2" w14:textId="49C4083A" w:rsidR="00D53B3C" w:rsidRDefault="00D53B3C" w:rsidP="00D53B3C">
      <w:pPr>
        <w:pStyle w:val="Caption"/>
        <w:jc w:val="center"/>
      </w:pPr>
      <w:r>
        <w:t xml:space="preserve">Figure </w:t>
      </w:r>
      <w:fldSimple w:instr=" SEQ Figure \* ARABIC ">
        <w:r w:rsidR="00FD0A0A">
          <w:rPr>
            <w:noProof/>
          </w:rPr>
          <w:t>3</w:t>
        </w:r>
      </w:fldSimple>
      <w:r w:rsidR="00DA4F18">
        <w:rPr>
          <w:noProof/>
        </w:rPr>
        <w:t xml:space="preserve"> subtraactor using basic gates</w:t>
      </w:r>
    </w:p>
    <w:p w14:paraId="5194FE76" w14:textId="44D61A9B" w:rsidR="00D53B3C" w:rsidRDefault="00D53B3C" w:rsidP="00D53B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24314D" wp14:editId="4E8441F9">
            <wp:extent cx="5699760" cy="662316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327" cy="663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DCCB" w14:textId="69065832" w:rsidR="00D53B3C" w:rsidRDefault="00D53B3C" w:rsidP="00D53B3C">
      <w:pPr>
        <w:pStyle w:val="Caption"/>
        <w:jc w:val="center"/>
      </w:pPr>
      <w:r>
        <w:t xml:space="preserve">Figure </w:t>
      </w:r>
      <w:fldSimple w:instr=" SEQ Figure \* ARABIC ">
        <w:r w:rsidR="00FD0A0A">
          <w:rPr>
            <w:noProof/>
          </w:rPr>
          <w:t>4</w:t>
        </w:r>
      </w:fldSimple>
      <w:r w:rsidR="00DA4F18">
        <w:rPr>
          <w:noProof/>
        </w:rPr>
        <w:t xml:space="preserve"> multiplier using basic gates</w:t>
      </w:r>
    </w:p>
    <w:p w14:paraId="05ED1719" w14:textId="2A139862" w:rsidR="00D53B3C" w:rsidRDefault="00D53B3C" w:rsidP="00D53B3C">
      <w:pPr>
        <w:keepNext/>
        <w:jc w:val="center"/>
      </w:pPr>
    </w:p>
    <w:p w14:paraId="120EACC3" w14:textId="77777777" w:rsidR="00D53B3C" w:rsidRDefault="00D53B3C" w:rsidP="00D53B3C">
      <w:pPr>
        <w:keepNext/>
        <w:jc w:val="center"/>
      </w:pPr>
      <w:r>
        <w:rPr>
          <w:noProof/>
        </w:rPr>
        <w:drawing>
          <wp:inline distT="0" distB="0" distL="0" distR="0" wp14:anchorId="7334C363" wp14:editId="71803E9A">
            <wp:extent cx="6110605" cy="672528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67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FF75" w14:textId="1A1812D4" w:rsidR="00D53B3C" w:rsidRDefault="00D53B3C" w:rsidP="00D53B3C">
      <w:pPr>
        <w:pStyle w:val="Caption"/>
        <w:jc w:val="center"/>
      </w:pPr>
      <w:r>
        <w:t xml:space="preserve">Figure </w:t>
      </w:r>
      <w:fldSimple w:instr=" SEQ Figure \* ARABIC ">
        <w:r w:rsidR="00FD0A0A">
          <w:rPr>
            <w:noProof/>
          </w:rPr>
          <w:t>5</w:t>
        </w:r>
      </w:fldSimple>
      <w:r w:rsidR="00DA4F18">
        <w:rPr>
          <w:noProof/>
        </w:rPr>
        <w:t xml:space="preserve"> divider using basic gates</w:t>
      </w:r>
    </w:p>
    <w:p w14:paraId="0A5643BF" w14:textId="2A719A34" w:rsidR="00D53B3C" w:rsidRDefault="00D53B3C" w:rsidP="00D53B3C"/>
    <w:p w14:paraId="63358FFC" w14:textId="7B481300" w:rsidR="00D53B3C" w:rsidRDefault="00D53B3C" w:rsidP="00D53B3C"/>
    <w:p w14:paraId="170DE329" w14:textId="621CDE8E" w:rsidR="00D53B3C" w:rsidRDefault="00D53B3C" w:rsidP="00D53B3C"/>
    <w:p w14:paraId="0892DE82" w14:textId="1F7FC72F" w:rsidR="00D53B3C" w:rsidRDefault="00D53B3C" w:rsidP="00D53B3C"/>
    <w:p w14:paraId="04091757" w14:textId="53E138BD" w:rsidR="00D53B3C" w:rsidRDefault="00D53B3C" w:rsidP="00D53B3C"/>
    <w:p w14:paraId="024A8195" w14:textId="4E05B145" w:rsidR="00D53B3C" w:rsidRDefault="00D53B3C" w:rsidP="00D53B3C"/>
    <w:p w14:paraId="4B6E83F9" w14:textId="77777777" w:rsidR="00D53B3C" w:rsidRPr="00D53B3C" w:rsidRDefault="00D53B3C" w:rsidP="00D53B3C"/>
    <w:p w14:paraId="6310BF19" w14:textId="7C6182CB" w:rsidR="005B16D3" w:rsidRDefault="00DE15BA" w:rsidP="00D53B3C">
      <w:pPr>
        <w:pStyle w:val="Heading2"/>
        <w:numPr>
          <w:ilvl w:val="1"/>
          <w:numId w:val="17"/>
        </w:numPr>
      </w:pPr>
      <w:bookmarkStart w:id="18" w:name="_Toc24377288"/>
      <w:r>
        <w:lastRenderedPageBreak/>
        <w:t>Simulation of the designed circuit</w:t>
      </w:r>
      <w:bookmarkEnd w:id="18"/>
    </w:p>
    <w:p w14:paraId="006A48B2" w14:textId="7BD06180" w:rsidR="00864EB8" w:rsidRPr="00864EB8" w:rsidRDefault="00864EB8" w:rsidP="00864EB8">
      <w:r>
        <w:t xml:space="preserve">Adding </w:t>
      </w:r>
      <m:oMath>
        <m:r>
          <m:rPr>
            <m:sty m:val="bi"/>
          </m:rPr>
          <w:rPr>
            <w:rFonts w:ascii="Cambria Math" w:hAnsi="Cambria Math"/>
          </w:rPr>
          <m:t>A= 01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B= 11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S=00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t>which is gi</w:t>
      </w:r>
      <w:proofErr w:type="spellStart"/>
      <w:r>
        <w:t>ving</w:t>
      </w:r>
      <w:proofErr w:type="spellEnd"/>
      <w:r>
        <w:t xml:space="preserve"> output </w:t>
      </w:r>
      <m:oMath>
        <m:r>
          <m:rPr>
            <m:sty m:val="bi"/>
          </m:rPr>
          <w:rPr>
            <w:rFonts w:ascii="Cambria Math" w:hAnsi="Cambria Math"/>
          </w:rPr>
          <m:t>S = 0100</m:t>
        </m:r>
      </m:oMath>
      <w:r>
        <w:rPr>
          <w:b/>
          <w:bCs/>
        </w:rPr>
        <w:t>.</w:t>
      </w:r>
    </w:p>
    <w:p w14:paraId="39D28874" w14:textId="1921210A" w:rsidR="00D53B3C" w:rsidRDefault="00D53B3C" w:rsidP="00D53B3C">
      <w:pPr>
        <w:pStyle w:val="ListParagraph"/>
        <w:ind w:left="420"/>
      </w:pPr>
    </w:p>
    <w:p w14:paraId="5C4E7C0A" w14:textId="77777777" w:rsidR="00DC52D1" w:rsidRDefault="00475C6C" w:rsidP="00DA4F18">
      <w:pPr>
        <w:pStyle w:val="ListParagraph"/>
        <w:keepNext/>
        <w:ind w:left="420"/>
        <w:jc w:val="center"/>
      </w:pPr>
      <w:r>
        <w:rPr>
          <w:noProof/>
        </w:rPr>
        <w:drawing>
          <wp:inline distT="0" distB="0" distL="0" distR="0" wp14:anchorId="73F6780F" wp14:editId="5400A1A4">
            <wp:extent cx="5486000" cy="381694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59" cy="38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5290" w14:textId="0018B5BA" w:rsidR="00864EB8" w:rsidRDefault="00DC52D1" w:rsidP="00B4736A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FD0A0A">
          <w:rPr>
            <w:noProof/>
          </w:rPr>
          <w:t>6</w:t>
        </w:r>
      </w:fldSimple>
      <w:r w:rsidR="00DA4F18">
        <w:rPr>
          <w:noProof/>
        </w:rPr>
        <w:t xml:space="preserve"> simulation of adder</w:t>
      </w:r>
      <w:r w:rsidR="00917CC0">
        <w:rPr>
          <w:noProof/>
        </w:rPr>
        <w:t xml:space="preserve"> (adding 1 and 3 )</w:t>
      </w:r>
    </w:p>
    <w:p w14:paraId="436277EA" w14:textId="6136211D" w:rsidR="00864EB8" w:rsidRPr="00864EB8" w:rsidRDefault="00864EB8" w:rsidP="00864EB8">
      <w:r>
        <w:t xml:space="preserve">Subtracting  </w:t>
      </w:r>
      <m:oMath>
        <m:r>
          <m:rPr>
            <m:sty m:val="bi"/>
          </m:rPr>
          <w:rPr>
            <w:rFonts w:ascii="Cambria Math" w:hAnsi="Cambria Math"/>
          </w:rPr>
          <m:t>A= 01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B= 11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S=0</m:t>
        </m:r>
        <m:r>
          <m:rPr>
            <m:sty m:val="bi"/>
          </m:rPr>
          <w:rPr>
            <w:rFonts w:ascii="Cambria Math" w:hAnsi="Cambria Math"/>
          </w:rPr>
          <m:t xml:space="preserve">1 </m:t>
        </m:r>
      </m:oMath>
      <w:r>
        <w:t xml:space="preserve">which is giving output </w:t>
      </w:r>
      <m:oMath>
        <m:r>
          <m:rPr>
            <m:sty m:val="bi"/>
          </m:rPr>
          <w:rPr>
            <w:rFonts w:ascii="Cambria Math" w:hAnsi="Cambria Math"/>
          </w:rPr>
          <m:t xml:space="preserve">S = </m:t>
        </m:r>
        <m:r>
          <m:rPr>
            <m:sty m:val="bi"/>
          </m:rPr>
          <w:rPr>
            <w:rFonts w:ascii="Cambria Math" w:hAnsi="Cambria Math"/>
          </w:rPr>
          <m:t>1110</m:t>
        </m:r>
      </m:oMath>
      <w:r>
        <w:rPr>
          <w:b/>
          <w:bCs/>
        </w:rPr>
        <w:t>.</w:t>
      </w:r>
    </w:p>
    <w:p w14:paraId="7EB6BC4B" w14:textId="77777777" w:rsidR="00864EB8" w:rsidRPr="00864EB8" w:rsidRDefault="00864EB8" w:rsidP="00864EB8">
      <w:pPr>
        <w:rPr>
          <w:b/>
          <w:bCs/>
        </w:rPr>
      </w:pPr>
    </w:p>
    <w:p w14:paraId="7A464BA2" w14:textId="7AB88BFD" w:rsidR="000B1EC4" w:rsidRDefault="00475C6C" w:rsidP="00B4736A">
      <w:pPr>
        <w:pStyle w:val="Caption"/>
        <w:jc w:val="center"/>
      </w:pPr>
      <w:r>
        <w:rPr>
          <w:noProof/>
        </w:rPr>
        <w:drawing>
          <wp:inline distT="0" distB="0" distL="0" distR="0" wp14:anchorId="60156CE6" wp14:editId="0533BAF2">
            <wp:extent cx="5124412" cy="356536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12" cy="357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A1D7" w14:textId="06E371F6" w:rsidR="00475C6C" w:rsidRDefault="000B1EC4" w:rsidP="00917CC0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FD0A0A">
          <w:rPr>
            <w:noProof/>
          </w:rPr>
          <w:t>7</w:t>
        </w:r>
      </w:fldSimple>
      <w:r w:rsidR="00917CC0">
        <w:rPr>
          <w:noProof/>
        </w:rPr>
        <w:t xml:space="preserve"> simulation of subtractor (subtracting 1 and 3 )</w:t>
      </w:r>
    </w:p>
    <w:p w14:paraId="29237C9D" w14:textId="49CB8317" w:rsidR="00864EB8" w:rsidRPr="00864EB8" w:rsidRDefault="00864EB8" w:rsidP="00864EB8">
      <w:r>
        <w:lastRenderedPageBreak/>
        <w:t xml:space="preserve">Multiplying  </w:t>
      </w:r>
      <m:oMath>
        <m:r>
          <m:rPr>
            <m:sty m:val="bi"/>
          </m:rPr>
          <w:rPr>
            <w:rFonts w:ascii="Cambria Math" w:hAnsi="Cambria Math"/>
          </w:rPr>
          <m:t>A= 01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B= 11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S=</m:t>
        </m:r>
        <m:r>
          <m:rPr>
            <m:sty m:val="bi"/>
          </m:rPr>
          <w:rPr>
            <w:rFonts w:ascii="Cambria Math" w:hAnsi="Cambria Math"/>
          </w:rPr>
          <m:t xml:space="preserve">10 </m:t>
        </m:r>
      </m:oMath>
      <w:r>
        <w:t xml:space="preserve">which is giving output </w:t>
      </w:r>
      <m:oMath>
        <m:r>
          <m:rPr>
            <m:sty m:val="bi"/>
          </m:rPr>
          <w:rPr>
            <w:rFonts w:ascii="Cambria Math" w:hAnsi="Cambria Math"/>
          </w:rPr>
          <m:t xml:space="preserve">S = </m:t>
        </m:r>
        <m:r>
          <m:rPr>
            <m:sty m:val="bi"/>
          </m:rPr>
          <w:rPr>
            <w:rFonts w:ascii="Cambria Math" w:hAnsi="Cambria Math"/>
          </w:rPr>
          <m:t>0011</m:t>
        </m:r>
      </m:oMath>
      <w:r>
        <w:rPr>
          <w:b/>
          <w:bCs/>
        </w:rPr>
        <w:t>.</w:t>
      </w:r>
    </w:p>
    <w:p w14:paraId="6666EA43" w14:textId="126A4B80" w:rsidR="00864EB8" w:rsidRPr="00864EB8" w:rsidRDefault="00864EB8" w:rsidP="00864EB8"/>
    <w:p w14:paraId="326AF77F" w14:textId="77777777" w:rsidR="000B1EC4" w:rsidRDefault="00475C6C" w:rsidP="00B4736A">
      <w:pPr>
        <w:pStyle w:val="ListParagraph"/>
        <w:keepNext/>
        <w:ind w:left="420"/>
        <w:jc w:val="center"/>
      </w:pPr>
      <w:r>
        <w:rPr>
          <w:noProof/>
        </w:rPr>
        <w:drawing>
          <wp:inline distT="0" distB="0" distL="0" distR="0" wp14:anchorId="2174E7B2" wp14:editId="1314BFA5">
            <wp:extent cx="5328920" cy="3707654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809" cy="372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9EEC" w14:textId="4531500C" w:rsidR="000B1EC4" w:rsidRDefault="000B1EC4" w:rsidP="00B4736A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FD0A0A">
          <w:rPr>
            <w:noProof/>
          </w:rPr>
          <w:t>8</w:t>
        </w:r>
      </w:fldSimple>
      <w:r w:rsidR="00917CC0">
        <w:rPr>
          <w:noProof/>
        </w:rPr>
        <w:t xml:space="preserve"> simulation of multiplying (multiplying 1 and 3 )</w:t>
      </w:r>
    </w:p>
    <w:p w14:paraId="4924257A" w14:textId="77777777" w:rsidR="005F2453" w:rsidRPr="005F2453" w:rsidRDefault="005F2453" w:rsidP="005F2453"/>
    <w:p w14:paraId="4A32F68A" w14:textId="07700DE8" w:rsidR="00864EB8" w:rsidRPr="00864EB8" w:rsidRDefault="00864EB8" w:rsidP="00864EB8">
      <w:r>
        <w:t xml:space="preserve">Dividing   </w:t>
      </w:r>
      <m:oMath>
        <m:r>
          <m:rPr>
            <m:sty m:val="bi"/>
          </m:rPr>
          <w:rPr>
            <w:rFonts w:ascii="Cambria Math" w:hAnsi="Cambria Math"/>
          </w:rPr>
          <m:t>A= 01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B= 11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S=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 xml:space="preserve">1 </m:t>
        </m:r>
      </m:oMath>
      <w:r>
        <w:t>which is gi</w:t>
      </w:r>
      <w:proofErr w:type="spellStart"/>
      <w:r>
        <w:t>ving</w:t>
      </w:r>
      <w:proofErr w:type="spellEnd"/>
      <w:r>
        <w:t xml:space="preserve"> output </w:t>
      </w:r>
      <m:oMath>
        <m:r>
          <m:rPr>
            <m:sty m:val="bi"/>
          </m:rPr>
          <w:rPr>
            <w:rFonts w:ascii="Cambria Math" w:hAnsi="Cambria Math"/>
          </w:rPr>
          <m:t>Q=00, R=01</m:t>
        </m:r>
      </m:oMath>
      <w:r>
        <w:rPr>
          <w:b/>
          <w:bCs/>
        </w:rPr>
        <w:t>.</w:t>
      </w:r>
    </w:p>
    <w:p w14:paraId="5F89AD2C" w14:textId="77777777" w:rsidR="000B1EC4" w:rsidRDefault="00475C6C" w:rsidP="00B4736A">
      <w:pPr>
        <w:pStyle w:val="ListParagraph"/>
        <w:keepNext/>
        <w:ind w:left="420"/>
        <w:jc w:val="center"/>
      </w:pPr>
      <w:r>
        <w:rPr>
          <w:noProof/>
        </w:rPr>
        <w:drawing>
          <wp:inline distT="0" distB="0" distL="0" distR="0" wp14:anchorId="7EB4D78C" wp14:editId="0B4919F5">
            <wp:extent cx="5658555" cy="3937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210" cy="394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BBA6" w14:textId="70CB31F3" w:rsidR="00475C6C" w:rsidRPr="00D53B3C" w:rsidRDefault="000B1EC4" w:rsidP="00B4736A">
      <w:pPr>
        <w:pStyle w:val="Caption"/>
        <w:jc w:val="center"/>
      </w:pPr>
      <w:r>
        <w:t xml:space="preserve">Figure </w:t>
      </w:r>
      <w:fldSimple w:instr=" SEQ Figure \* ARABIC ">
        <w:r w:rsidR="00FD0A0A">
          <w:rPr>
            <w:noProof/>
          </w:rPr>
          <w:t>9</w:t>
        </w:r>
      </w:fldSimple>
      <w:r w:rsidR="00917CC0">
        <w:rPr>
          <w:noProof/>
        </w:rPr>
        <w:t xml:space="preserve"> simulation of divider (dividing 1 and 3 )</w:t>
      </w:r>
    </w:p>
    <w:p w14:paraId="37FCC1E5" w14:textId="5925CD9C" w:rsidR="00B312FF" w:rsidRPr="00B4736A" w:rsidRDefault="00DE15BA" w:rsidP="00B4736A">
      <w:pPr>
        <w:pStyle w:val="Heading2"/>
      </w:pPr>
      <w:bookmarkStart w:id="19" w:name="_Toc24377289"/>
      <w:r>
        <w:lastRenderedPageBreak/>
        <w:t>1.4 Changes in the circuit if you had to implement it using only NAND gates</w:t>
      </w:r>
      <w:bookmarkEnd w:id="19"/>
      <w:r>
        <w:t xml:space="preserve">  </w:t>
      </w:r>
    </w:p>
    <w:p w14:paraId="7918E63E" w14:textId="77777777" w:rsidR="00475C6C" w:rsidRDefault="00475C6C" w:rsidP="00475C6C">
      <w:pPr>
        <w:keepNext/>
        <w:jc w:val="center"/>
      </w:pPr>
      <w:r>
        <w:rPr>
          <w:noProof/>
        </w:rPr>
        <w:drawing>
          <wp:inline distT="0" distB="0" distL="0" distR="0" wp14:anchorId="5B1CA49C" wp14:editId="07A33484">
            <wp:extent cx="3475714" cy="836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795" cy="842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43FC" w14:textId="7321EFE6" w:rsidR="00475C6C" w:rsidRDefault="00475C6C" w:rsidP="00475C6C">
      <w:pPr>
        <w:pStyle w:val="Caption"/>
        <w:jc w:val="center"/>
        <w:rPr>
          <w:rFonts w:cstheme="minorHAnsi"/>
          <w:b/>
          <w:u w:val="single"/>
        </w:rPr>
      </w:pPr>
      <w:r>
        <w:t xml:space="preserve">Figure </w:t>
      </w:r>
      <w:fldSimple w:instr=" SEQ Figure \* ARABIC ">
        <w:r w:rsidR="00FD0A0A">
          <w:rPr>
            <w:noProof/>
          </w:rPr>
          <w:t>10</w:t>
        </w:r>
      </w:fldSimple>
      <w:r w:rsidR="00B4736A">
        <w:rPr>
          <w:noProof/>
        </w:rPr>
        <w:t xml:space="preserve"> adder circuit using NAND gates</w:t>
      </w:r>
    </w:p>
    <w:p w14:paraId="06808C06" w14:textId="77777777" w:rsidR="00475C6C" w:rsidRDefault="00475C6C" w:rsidP="00475C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37FF3B" wp14:editId="57AA71E8">
            <wp:extent cx="3091273" cy="8403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2" cy="840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8911" w14:textId="4E084057" w:rsidR="00475C6C" w:rsidRDefault="00475C6C" w:rsidP="00475C6C">
      <w:pPr>
        <w:pStyle w:val="Caption"/>
        <w:jc w:val="center"/>
      </w:pPr>
      <w:r>
        <w:t xml:space="preserve">Figure </w:t>
      </w:r>
      <w:fldSimple w:instr=" SEQ Figure \* ARABIC ">
        <w:r w:rsidR="00FD0A0A">
          <w:rPr>
            <w:noProof/>
          </w:rPr>
          <w:t>11</w:t>
        </w:r>
      </w:fldSimple>
      <w:r w:rsidR="00B4736A">
        <w:rPr>
          <w:noProof/>
        </w:rPr>
        <w:t xml:space="preserve"> subtractor circuit using NAND gates</w:t>
      </w:r>
    </w:p>
    <w:p w14:paraId="19BB0075" w14:textId="77777777" w:rsidR="00475C6C" w:rsidRDefault="00475C6C" w:rsidP="00475C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320C10" wp14:editId="294F02C0">
            <wp:extent cx="5905500" cy="767414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38" cy="767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A86E" w14:textId="77777777" w:rsidR="00864EB8" w:rsidRDefault="00864EB8" w:rsidP="00475C6C">
      <w:pPr>
        <w:pStyle w:val="Caption"/>
        <w:jc w:val="center"/>
      </w:pPr>
    </w:p>
    <w:p w14:paraId="360D3CBB" w14:textId="7B43AD73" w:rsidR="00475C6C" w:rsidRDefault="00475C6C" w:rsidP="00475C6C">
      <w:pPr>
        <w:pStyle w:val="Caption"/>
        <w:jc w:val="center"/>
      </w:pPr>
      <w:r>
        <w:t xml:space="preserve">Figure </w:t>
      </w:r>
      <w:fldSimple w:instr=" SEQ Figure \* ARABIC ">
        <w:r w:rsidR="00FD0A0A">
          <w:rPr>
            <w:noProof/>
          </w:rPr>
          <w:t>12</w:t>
        </w:r>
      </w:fldSimple>
      <w:r w:rsidR="00B4736A">
        <w:rPr>
          <w:noProof/>
        </w:rPr>
        <w:t xml:space="preserve"> multiplier circuit using NAND gates</w:t>
      </w:r>
    </w:p>
    <w:p w14:paraId="61C739A8" w14:textId="77777777" w:rsidR="00475C6C" w:rsidRDefault="00475C6C" w:rsidP="00475C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338D73" wp14:editId="0A209FA4">
            <wp:extent cx="6110605" cy="7635240"/>
            <wp:effectExtent l="0" t="0" r="444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2019" w14:textId="4DBEF136" w:rsidR="00475C6C" w:rsidRDefault="00475C6C" w:rsidP="00475C6C">
      <w:pPr>
        <w:pStyle w:val="Caption"/>
        <w:jc w:val="center"/>
      </w:pPr>
      <w:r>
        <w:t xml:space="preserve">Figure </w:t>
      </w:r>
      <w:fldSimple w:instr=" SEQ Figure \* ARABIC ">
        <w:r w:rsidR="00FD0A0A">
          <w:rPr>
            <w:noProof/>
          </w:rPr>
          <w:t>13</w:t>
        </w:r>
      </w:fldSimple>
      <w:r w:rsidR="00B4736A">
        <w:rPr>
          <w:noProof/>
        </w:rPr>
        <w:t xml:space="preserve"> divider circuit using NAND gates</w:t>
      </w:r>
    </w:p>
    <w:p w14:paraId="6C0BC9F5" w14:textId="1B4FACA0" w:rsidR="00475C6C" w:rsidRDefault="00475C6C" w:rsidP="00475C6C"/>
    <w:p w14:paraId="5A9E29E6" w14:textId="77777777" w:rsidR="00475C6C" w:rsidRPr="00475C6C" w:rsidRDefault="00475C6C" w:rsidP="00475C6C"/>
    <w:p w14:paraId="3E55E50B" w14:textId="77777777" w:rsidR="00475C6C" w:rsidRDefault="00475C6C">
      <w:pPr>
        <w:rPr>
          <w:rFonts w:cstheme="minorHAnsi"/>
          <w:b/>
          <w:u w:val="single"/>
        </w:rPr>
      </w:pPr>
    </w:p>
    <w:p w14:paraId="1AB611E0" w14:textId="65B6FC5F" w:rsidR="008D3283" w:rsidRPr="00B11A5B" w:rsidRDefault="008D3283" w:rsidP="008D3283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20" w:name="_Toc24377290"/>
      <w:r w:rsidRPr="00B11A5B">
        <w:rPr>
          <w:rFonts w:cstheme="minorHAnsi"/>
          <w:b/>
          <w:sz w:val="24"/>
          <w:u w:val="single"/>
        </w:rPr>
        <w:lastRenderedPageBreak/>
        <w:t>Question No. 2</w:t>
      </w:r>
      <w:bookmarkEnd w:id="20"/>
    </w:p>
    <w:p w14:paraId="55D88987" w14:textId="77777777" w:rsidR="008D3283" w:rsidRPr="00B11A5B" w:rsidRDefault="008D3283" w:rsidP="008D3283">
      <w:pPr>
        <w:jc w:val="right"/>
        <w:rPr>
          <w:rFonts w:cstheme="minorHAnsi"/>
          <w:b/>
          <w:sz w:val="28"/>
          <w:u w:val="single"/>
        </w:rPr>
      </w:pPr>
    </w:p>
    <w:p w14:paraId="6F20E0FF" w14:textId="5F55F9DB" w:rsidR="008D3283" w:rsidRDefault="008D3283" w:rsidP="008D3283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2:</w:t>
      </w:r>
    </w:p>
    <w:p w14:paraId="005F3FDF" w14:textId="61220468" w:rsidR="00DE15BA" w:rsidRDefault="00DE15BA" w:rsidP="008D3283">
      <w:pPr>
        <w:rPr>
          <w:rFonts w:cstheme="minorHAnsi"/>
          <w:b/>
          <w:u w:val="single"/>
        </w:rPr>
      </w:pPr>
    </w:p>
    <w:p w14:paraId="7E695AEF" w14:textId="0B1304F4" w:rsidR="00DE15BA" w:rsidRDefault="00DE15BA" w:rsidP="00BC62C8">
      <w:pPr>
        <w:pStyle w:val="Heading2"/>
      </w:pPr>
      <w:bookmarkStart w:id="21" w:name="_Toc24377291"/>
      <w:r>
        <w:t>2.1 Introduction to the functionality of the circuit</w:t>
      </w:r>
      <w:bookmarkEnd w:id="21"/>
    </w:p>
    <w:p w14:paraId="73B1CD3E" w14:textId="071BC41B" w:rsidR="007E1149" w:rsidRDefault="007E1149" w:rsidP="007E1149"/>
    <w:p w14:paraId="6C8E07CE" w14:textId="7B7121BD" w:rsidR="007E1149" w:rsidRDefault="007E1149" w:rsidP="00BC62C8">
      <w:pPr>
        <w:pStyle w:val="Heading2"/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</w:rPr>
      </w:pPr>
      <w:bookmarkStart w:id="22" w:name="_Toc24377292"/>
      <w: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</w:rPr>
        <w:t xml:space="preserve">This is a </w:t>
      </w:r>
      <w:r w:rsidRPr="007E1149"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</w:rPr>
        <w:t>combinational circuit that generates 2’s complement of a 4-bit input binary number.</w:t>
      </w:r>
      <w:bookmarkEnd w:id="22"/>
    </w:p>
    <w:p w14:paraId="3E284D17" w14:textId="7667AB33" w:rsidR="007E1149" w:rsidRDefault="007E1149" w:rsidP="007E1149">
      <w:r>
        <w:t xml:space="preserve">It takes </w:t>
      </w:r>
      <m:oMath>
        <m:r>
          <w:rPr>
            <w:rFonts w:ascii="Cambria Math" w:hAnsi="Cambria Math"/>
          </w:rPr>
          <m:t>A (A3 A2 A1 A0)</m:t>
        </m:r>
      </m:oMath>
      <w:r>
        <w:t xml:space="preserve"> as input and gives </w:t>
      </w:r>
      <m:oMath>
        <m:r>
          <w:rPr>
            <w:rFonts w:ascii="Cambria Math" w:hAnsi="Cambria Math"/>
          </w:rPr>
          <m:t>Y ( Y3 Y2 Y1 Y0</m:t>
        </m:r>
      </m:oMath>
      <w:r>
        <w:t xml:space="preserve"> ) which is 2’s complement of A as output.</w:t>
      </w:r>
    </w:p>
    <w:p w14:paraId="55EE6719" w14:textId="45D22213" w:rsidR="00FB0791" w:rsidRDefault="00FB0791" w:rsidP="007E1149">
      <w:r>
        <w:t>Equations:</w:t>
      </w:r>
    </w:p>
    <w:p w14:paraId="4E9A9554" w14:textId="676AFD2C" w:rsidR="00FB0791" w:rsidRPr="00576139" w:rsidRDefault="00FB0791" w:rsidP="00576139">
      <w:pPr>
        <w:pStyle w:val="ListParagraph"/>
        <w:numPr>
          <w:ilvl w:val="0"/>
          <w:numId w:val="1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3=~A</m:t>
        </m:r>
        <m:r>
          <m:rPr>
            <m:sty m:val="bi"/>
          </m:rPr>
          <w:rPr>
            <w:rFonts w:ascii="Cambria Math" w:hAnsi="Cambria Math"/>
          </w:rPr>
          <m:t>0 ~A</m:t>
        </m:r>
        <m:r>
          <m:rPr>
            <m:sty m:val="bi"/>
          </m:rPr>
          <w:rPr>
            <w:rFonts w:ascii="Cambria Math" w:hAnsi="Cambria Math"/>
          </w:rPr>
          <m:t>1 ~A</m:t>
        </m:r>
        <m:r>
          <m:rPr>
            <m:sty m:val="bi"/>
          </m:rPr>
          <w:rPr>
            <w:rFonts w:ascii="Cambria Math" w:hAnsi="Cambria Math"/>
          </w:rPr>
          <m:t>2 A</m:t>
        </m:r>
        <m:r>
          <m:rPr>
            <m:sty m:val="bi"/>
          </m:rPr>
          <w:rPr>
            <w:rFonts w:ascii="Cambria Math" w:hAnsi="Cambria Math"/>
          </w:rPr>
          <m:t>3 + A</m:t>
        </m:r>
        <m:r>
          <m:rPr>
            <m:sty m:val="bi"/>
          </m:rPr>
          <w:rPr>
            <w:rFonts w:ascii="Cambria Math" w:hAnsi="Cambria Math"/>
          </w:rPr>
          <m:t>2 ~A</m:t>
        </m:r>
        <m:r>
          <m:rPr>
            <m:sty m:val="bi"/>
          </m:rPr>
          <w:rPr>
            <w:rFonts w:ascii="Cambria Math" w:hAnsi="Cambria Math"/>
          </w:rPr>
          <m:t>3 + A</m:t>
        </m:r>
        <m:r>
          <m:rPr>
            <m:sty m:val="bi"/>
          </m:rPr>
          <w:rPr>
            <w:rFonts w:ascii="Cambria Math" w:hAnsi="Cambria Math"/>
          </w:rPr>
          <m:t>1 ~A</m:t>
        </m:r>
        <m:r>
          <m:rPr>
            <m:sty m:val="bi"/>
          </m:rPr>
          <w:rPr>
            <w:rFonts w:ascii="Cambria Math" w:hAnsi="Cambria Math"/>
          </w:rPr>
          <m:t>3 + A</m:t>
        </m:r>
        <m:r>
          <m:rPr>
            <m:sty m:val="bi"/>
          </m:rPr>
          <w:rPr>
            <w:rFonts w:ascii="Cambria Math" w:hAnsi="Cambria Math"/>
          </w:rPr>
          <m:t>0 ~A3</m:t>
        </m:r>
      </m:oMath>
    </w:p>
    <w:p w14:paraId="0E7F738E" w14:textId="7831BE77" w:rsidR="00FB0791" w:rsidRPr="00576139" w:rsidRDefault="00FB0791" w:rsidP="00576139">
      <w:pPr>
        <w:pStyle w:val="ListParagraph"/>
        <w:numPr>
          <w:ilvl w:val="0"/>
          <w:numId w:val="1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2=~A</m:t>
        </m:r>
        <m:r>
          <m:rPr>
            <m:sty m:val="bi"/>
          </m:rPr>
          <w:rPr>
            <w:rFonts w:ascii="Cambria Math" w:hAnsi="Cambria Math"/>
          </w:rPr>
          <m:t>0 ~A</m:t>
        </m:r>
        <m:r>
          <m:rPr>
            <m:sty m:val="bi"/>
          </m:rPr>
          <w:rPr>
            <w:rFonts w:ascii="Cambria Math" w:hAnsi="Cambria Math"/>
          </w:rPr>
          <m:t>1 A</m:t>
        </m:r>
        <m:r>
          <m:rPr>
            <m:sty m:val="bi"/>
          </m:rPr>
          <w:rPr>
            <w:rFonts w:ascii="Cambria Math" w:hAnsi="Cambria Math"/>
          </w:rPr>
          <m:t>2 + A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~A</m:t>
        </m:r>
        <m:r>
          <m:rPr>
            <m:sty m:val="bi"/>
          </m:rPr>
          <w:rPr>
            <w:rFonts w:ascii="Cambria Math" w:hAnsi="Cambria Math"/>
          </w:rPr>
          <m:t>2 + A</m:t>
        </m:r>
        <m:r>
          <m:rPr>
            <m:sty m:val="bi"/>
          </m:rPr>
          <w:rPr>
            <w:rFonts w:ascii="Cambria Math" w:hAnsi="Cambria Math"/>
          </w:rPr>
          <m:t>0 ~A2</m:t>
        </m:r>
      </m:oMath>
    </w:p>
    <w:p w14:paraId="4FE0CFDF" w14:textId="12D10822" w:rsidR="00FB0791" w:rsidRPr="00576139" w:rsidRDefault="00FB0791" w:rsidP="00576139">
      <w:pPr>
        <w:pStyle w:val="ListParagraph"/>
        <w:numPr>
          <w:ilvl w:val="0"/>
          <w:numId w:val="1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1=~A</m:t>
        </m:r>
        <m:r>
          <m:rPr>
            <m:sty m:val="bi"/>
          </m:rPr>
          <w:rPr>
            <w:rFonts w:ascii="Cambria Math" w:hAnsi="Cambria Math"/>
          </w:rPr>
          <m:t>0 A</m:t>
        </m:r>
        <m:r>
          <m:rPr>
            <m:sty m:val="bi"/>
          </m:rPr>
          <w:rPr>
            <w:rFonts w:ascii="Cambria Math" w:hAnsi="Cambria Math"/>
          </w:rPr>
          <m:t>1 + A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~A1</m:t>
        </m:r>
      </m:oMath>
    </w:p>
    <w:p w14:paraId="43A17E17" w14:textId="1F29C063" w:rsidR="00FB0791" w:rsidRPr="00576139" w:rsidRDefault="00FB0791" w:rsidP="00576139">
      <w:pPr>
        <w:pStyle w:val="ListParagraph"/>
        <w:numPr>
          <w:ilvl w:val="0"/>
          <w:numId w:val="1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0=A0</m:t>
        </m:r>
      </m:oMath>
    </w:p>
    <w:p w14:paraId="68DF9687" w14:textId="679FDF8A" w:rsidR="00DE15BA" w:rsidRDefault="00DE15BA" w:rsidP="00BC62C8">
      <w:pPr>
        <w:pStyle w:val="Heading2"/>
      </w:pPr>
      <w:bookmarkStart w:id="23" w:name="_Toc24377293"/>
      <w:r>
        <w:t>2.2 Circuit design using Logisi</w:t>
      </w:r>
      <w:r w:rsidR="00B312FF">
        <w:t>m</w:t>
      </w:r>
      <w:bookmarkEnd w:id="23"/>
    </w:p>
    <w:p w14:paraId="581A9CDF" w14:textId="1000ED8F" w:rsidR="00DC52D1" w:rsidRDefault="00DC52D1" w:rsidP="00DC52D1"/>
    <w:p w14:paraId="5B7041C9" w14:textId="77777777" w:rsidR="000B1EC4" w:rsidRDefault="000B1EC4" w:rsidP="00136C95">
      <w:pPr>
        <w:keepNext/>
        <w:jc w:val="center"/>
      </w:pPr>
      <w:r>
        <w:rPr>
          <w:noProof/>
        </w:rPr>
        <w:drawing>
          <wp:inline distT="0" distB="0" distL="0" distR="0" wp14:anchorId="71B66C1A" wp14:editId="29F6A6BF">
            <wp:extent cx="5452973" cy="50727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954" cy="50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3290" w14:textId="75BED7E7" w:rsidR="00DC52D1" w:rsidRPr="00DC52D1" w:rsidRDefault="000B1EC4" w:rsidP="00136C95">
      <w:pPr>
        <w:pStyle w:val="Caption"/>
        <w:jc w:val="center"/>
      </w:pPr>
      <w:r>
        <w:t xml:space="preserve">Figure </w:t>
      </w:r>
      <w:fldSimple w:instr=" SEQ Figure \* ARABIC ">
        <w:r w:rsidR="00FD0A0A">
          <w:rPr>
            <w:noProof/>
          </w:rPr>
          <w:t>14</w:t>
        </w:r>
      </w:fldSimple>
      <w:r w:rsidR="007E1149">
        <w:rPr>
          <w:noProof/>
        </w:rPr>
        <w:t xml:space="preserve"> 2’s complement calculator using basic gates</w:t>
      </w:r>
    </w:p>
    <w:p w14:paraId="5A07F6AE" w14:textId="77777777" w:rsidR="00595816" w:rsidRDefault="00595816" w:rsidP="00DE15BA">
      <w:pPr>
        <w:pStyle w:val="Heading2"/>
      </w:pPr>
    </w:p>
    <w:p w14:paraId="59BABF0C" w14:textId="098F504B" w:rsidR="00DE15BA" w:rsidRDefault="00DE15BA" w:rsidP="00DE15BA">
      <w:pPr>
        <w:pStyle w:val="Heading2"/>
      </w:pPr>
      <w:bookmarkStart w:id="24" w:name="_Toc24377294"/>
      <w:r>
        <w:t>2.3 Simulation of the designed circuit</w:t>
      </w:r>
      <w:bookmarkEnd w:id="24"/>
    </w:p>
    <w:p w14:paraId="5CD145C7" w14:textId="77777777" w:rsidR="00595816" w:rsidRDefault="00595816" w:rsidP="007E1149"/>
    <w:p w14:paraId="1AEE21D7" w14:textId="7E8F5C34" w:rsidR="007E1149" w:rsidRDefault="007E1149" w:rsidP="007E1149">
      <w:r>
        <w:t xml:space="preserve">In Fig 15, </w:t>
      </w:r>
    </w:p>
    <w:p w14:paraId="36721051" w14:textId="1C4F8E4B" w:rsidR="007E1149" w:rsidRPr="007E1149" w:rsidRDefault="007E1149" w:rsidP="007E1149">
      <w:r>
        <w:t xml:space="preserve">We can see for </w:t>
      </w:r>
      <m:oMath>
        <m:r>
          <m:rPr>
            <m:sty m:val="bi"/>
          </m:rPr>
          <w:rPr>
            <w:rFonts w:ascii="Cambria Math" w:hAnsi="Cambria Math"/>
          </w:rPr>
          <m:t>A = 0110</m:t>
        </m:r>
      </m:oMath>
      <w:r>
        <w:t xml:space="preserve"> we are getting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Y= 1010</m:t>
        </m:r>
      </m:oMath>
      <w:r>
        <w:t xml:space="preserve"> , which is the 2’s complement of A.</w:t>
      </w:r>
    </w:p>
    <w:p w14:paraId="37A1044F" w14:textId="77777777" w:rsidR="000B1EC4" w:rsidRDefault="000B1EC4" w:rsidP="00136C95">
      <w:pPr>
        <w:keepNext/>
        <w:jc w:val="center"/>
      </w:pPr>
      <w:r>
        <w:rPr>
          <w:noProof/>
        </w:rPr>
        <w:drawing>
          <wp:inline distT="0" distB="0" distL="0" distR="0" wp14:anchorId="5171B2CB" wp14:editId="6206A5CF">
            <wp:extent cx="6110605" cy="568452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44B4" w14:textId="027F0323" w:rsidR="000B1EC4" w:rsidRDefault="000B1EC4" w:rsidP="00136C95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FD0A0A">
          <w:rPr>
            <w:noProof/>
          </w:rPr>
          <w:t>15</w:t>
        </w:r>
      </w:fldSimple>
      <w:r w:rsidR="007E1149">
        <w:rPr>
          <w:noProof/>
        </w:rPr>
        <w:t xml:space="preserve"> simulating 2’s complement calculator</w:t>
      </w:r>
    </w:p>
    <w:p w14:paraId="469021FF" w14:textId="22751A84" w:rsidR="007E1149" w:rsidRDefault="007E1149" w:rsidP="007E1149"/>
    <w:p w14:paraId="0186FC7E" w14:textId="37E2D302" w:rsidR="007E1149" w:rsidRDefault="007E1149">
      <w:r>
        <w:br w:type="page"/>
      </w:r>
    </w:p>
    <w:p w14:paraId="13C5BCD2" w14:textId="77777777" w:rsidR="007E1149" w:rsidRPr="007E1149" w:rsidRDefault="007E1149" w:rsidP="007E1149"/>
    <w:p w14:paraId="540F0F82" w14:textId="77777777" w:rsidR="00007733" w:rsidRDefault="00DE15BA" w:rsidP="007E1149">
      <w:pPr>
        <w:pStyle w:val="Heading2"/>
      </w:pPr>
      <w:bookmarkStart w:id="25" w:name="_Toc24377295"/>
      <w:r>
        <w:t xml:space="preserve">2.4 Changes in the circuit if you had to implement it using only </w:t>
      </w:r>
      <w:r w:rsidR="000B1EC4">
        <w:t>XOR</w:t>
      </w:r>
      <w:r>
        <w:t xml:space="preserve"> gates</w:t>
      </w:r>
      <w:bookmarkEnd w:id="25"/>
      <w:r>
        <w:t xml:space="preserve">  </w:t>
      </w:r>
      <w:bookmarkEnd w:id="13"/>
    </w:p>
    <w:p w14:paraId="143A845B" w14:textId="77777777" w:rsidR="00007733" w:rsidRDefault="00007733" w:rsidP="007E1149">
      <w:pPr>
        <w:pStyle w:val="Heading2"/>
      </w:pPr>
    </w:p>
    <w:p w14:paraId="6ED09072" w14:textId="77777777" w:rsidR="00007733" w:rsidRDefault="00007733" w:rsidP="00710F38"/>
    <w:p w14:paraId="5EF0AAD8" w14:textId="77777777" w:rsidR="00007733" w:rsidRDefault="00007733" w:rsidP="00710F38"/>
    <w:p w14:paraId="42725629" w14:textId="1BCFCD6C" w:rsidR="00007733" w:rsidRDefault="00710F38" w:rsidP="00710F38">
      <w:r>
        <w:rPr>
          <w:noProof/>
        </w:rPr>
        <w:drawing>
          <wp:inline distT="0" distB="0" distL="0" distR="0" wp14:anchorId="0E08709E" wp14:editId="0D18203D">
            <wp:extent cx="6110605" cy="314706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5362" w14:textId="12CE7ACD" w:rsidR="000B1EC4" w:rsidRDefault="000B1EC4" w:rsidP="00710F38"/>
    <w:p w14:paraId="3FF0043C" w14:textId="77777777" w:rsidR="00007733" w:rsidRDefault="00007733" w:rsidP="00710F38"/>
    <w:p w14:paraId="5950ED58" w14:textId="38655208" w:rsidR="005B16D3" w:rsidRDefault="000B1EC4" w:rsidP="00710F38">
      <w:pPr>
        <w:jc w:val="center"/>
        <w:rPr>
          <w:sz w:val="36"/>
          <w:szCs w:val="36"/>
        </w:rPr>
      </w:pPr>
      <w:r>
        <w:t xml:space="preserve">Figure </w:t>
      </w:r>
      <w:fldSimple w:instr=" SEQ Figure \* ARABIC ">
        <w:r w:rsidR="00FD0A0A">
          <w:rPr>
            <w:noProof/>
          </w:rPr>
          <w:t>16</w:t>
        </w:r>
      </w:fldSimple>
      <w:r w:rsidR="007E1149">
        <w:rPr>
          <w:noProof/>
        </w:rPr>
        <w:t xml:space="preserve"> </w:t>
      </w:r>
      <w:r w:rsidR="00F03BE2">
        <w:rPr>
          <w:noProof/>
        </w:rPr>
        <w:t>2’s complement</w:t>
      </w:r>
      <w:r w:rsidR="00007733">
        <w:rPr>
          <w:noProof/>
        </w:rPr>
        <w:t xml:space="preserve"> calculator using XOR gate only.</w:t>
      </w:r>
    </w:p>
    <w:p w14:paraId="24D02BA3" w14:textId="77777777" w:rsidR="00FD0A0A" w:rsidRDefault="00FD0A0A" w:rsidP="00710F38">
      <w:pPr>
        <w:jc w:val="center"/>
        <w:rPr>
          <w:sz w:val="36"/>
          <w:szCs w:val="36"/>
        </w:rPr>
      </w:pPr>
    </w:p>
    <w:p w14:paraId="0D6AD6A7" w14:textId="77777777" w:rsidR="00FD0A0A" w:rsidRDefault="00FD0A0A" w:rsidP="00FD0A0A">
      <w:pPr>
        <w:keepNext/>
        <w:jc w:val="center"/>
      </w:pPr>
      <w:r>
        <w:rPr>
          <w:noProof/>
        </w:rPr>
        <w:drawing>
          <wp:inline distT="0" distB="0" distL="0" distR="0" wp14:anchorId="2B4D8250" wp14:editId="6BEEFC79">
            <wp:extent cx="2743200" cy="34921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7280" cy="34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9098" w14:textId="3CCCCB6B" w:rsidR="000B1EC4" w:rsidRPr="00FD0A0A" w:rsidRDefault="00FD0A0A" w:rsidP="00FD0A0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truth table of 2's complement using XOR gate</w:t>
      </w:r>
      <w:r w:rsidR="000B1EC4">
        <w:rPr>
          <w:sz w:val="36"/>
          <w:szCs w:val="36"/>
        </w:rPr>
        <w:br w:type="page"/>
      </w:r>
    </w:p>
    <w:p w14:paraId="14303632" w14:textId="4954E7E4" w:rsidR="00656F13" w:rsidRPr="00010B44" w:rsidRDefault="00656F13" w:rsidP="00010B44">
      <w:pPr>
        <w:pStyle w:val="Heading1"/>
        <w:pBdr>
          <w:bottom w:val="single" w:sz="6" w:space="1" w:color="auto"/>
        </w:pBdr>
        <w:jc w:val="right"/>
        <w:rPr>
          <w:sz w:val="36"/>
          <w:szCs w:val="36"/>
        </w:rPr>
      </w:pPr>
      <w:bookmarkStart w:id="26" w:name="_Toc24377296"/>
      <w:r w:rsidRPr="00010B44">
        <w:rPr>
          <w:sz w:val="36"/>
          <w:szCs w:val="36"/>
        </w:rPr>
        <w:lastRenderedPageBreak/>
        <w:t>Bibliography</w:t>
      </w:r>
      <w:bookmarkEnd w:id="26"/>
    </w:p>
    <w:p w14:paraId="189BC84D" w14:textId="77777777" w:rsidR="00010B44" w:rsidRPr="007C0CA4" w:rsidRDefault="00010B44" w:rsidP="007C0CA4"/>
    <w:p w14:paraId="2B5FE4ED" w14:textId="77777777" w:rsidR="00656F13" w:rsidRDefault="00656F13" w:rsidP="00656F13">
      <w:pPr>
        <w:jc w:val="right"/>
        <w:rPr>
          <w:rFonts w:cstheme="minorHAnsi"/>
          <w:b/>
        </w:rPr>
      </w:pPr>
    </w:p>
    <w:p w14:paraId="0CDF8737" w14:textId="72CD6216" w:rsidR="007E1149" w:rsidRDefault="007E1149" w:rsidP="007E1149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Class notes / ppts</w:t>
      </w:r>
    </w:p>
    <w:p w14:paraId="4C38DC9A" w14:textId="4EC1CE18" w:rsidR="007E1149" w:rsidRPr="00792888" w:rsidRDefault="00792888" w:rsidP="007E1149">
      <w:pPr>
        <w:pStyle w:val="ListParagraph"/>
        <w:numPr>
          <w:ilvl w:val="0"/>
          <w:numId w:val="18"/>
        </w:numPr>
        <w:rPr>
          <w:rFonts w:cstheme="minorHAnsi"/>
        </w:rPr>
      </w:pPr>
      <w:hyperlink r:id="rId30" w:history="1">
        <w:r>
          <w:rPr>
            <w:rStyle w:val="Hyperlink"/>
          </w:rPr>
          <w:t>https://circuit-diagramz.com/circuit-diagram-calculator-using-logic-gates/</w:t>
        </w:r>
      </w:hyperlink>
    </w:p>
    <w:p w14:paraId="7C0C3FF0" w14:textId="043967CF" w:rsidR="00792888" w:rsidRPr="00792888" w:rsidRDefault="00792888" w:rsidP="007E1149">
      <w:pPr>
        <w:pStyle w:val="ListParagraph"/>
        <w:numPr>
          <w:ilvl w:val="0"/>
          <w:numId w:val="18"/>
        </w:numPr>
        <w:rPr>
          <w:rFonts w:cstheme="minorHAnsi"/>
        </w:rPr>
      </w:pPr>
      <w:hyperlink r:id="rId31" w:history="1">
        <w:r>
          <w:rPr>
            <w:rStyle w:val="Hyperlink"/>
          </w:rPr>
          <w:t>https://rosettacode.org/wiki/Four_bit_adder</w:t>
        </w:r>
      </w:hyperlink>
    </w:p>
    <w:p w14:paraId="295030DD" w14:textId="77777777" w:rsidR="00792888" w:rsidRPr="007E1149" w:rsidRDefault="00792888" w:rsidP="007E1149">
      <w:pPr>
        <w:pStyle w:val="ListParagraph"/>
        <w:numPr>
          <w:ilvl w:val="0"/>
          <w:numId w:val="18"/>
        </w:numPr>
        <w:rPr>
          <w:rFonts w:cstheme="minorHAnsi"/>
        </w:rPr>
      </w:pPr>
      <w:bookmarkStart w:id="27" w:name="_GoBack"/>
      <w:bookmarkEnd w:id="27"/>
    </w:p>
    <w:sectPr w:rsidR="00792888" w:rsidRPr="007E1149" w:rsidSect="009A40F5">
      <w:headerReference w:type="first" r:id="rId32"/>
      <w:footerReference w:type="first" r:id="rId33"/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8EA31" w14:textId="77777777" w:rsidR="00A354C7" w:rsidRDefault="00A354C7">
      <w:r>
        <w:separator/>
      </w:r>
    </w:p>
  </w:endnote>
  <w:endnote w:type="continuationSeparator" w:id="0">
    <w:p w14:paraId="279F4376" w14:textId="77777777" w:rsidR="00A354C7" w:rsidRDefault="00A3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A712B" w14:textId="77777777" w:rsidR="00864EB8" w:rsidRPr="009D4E60" w:rsidRDefault="00864EB8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2436DD3C"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864EB8" w:rsidRPr="009D4E60" w14:paraId="12F2E63D" w14:textId="77777777" w:rsidTr="00E36AD3">
      <w:trPr>
        <w:trHeight w:hRule="exact" w:val="280"/>
      </w:trPr>
      <w:tc>
        <w:tcPr>
          <w:tcW w:w="1029" w:type="dxa"/>
          <w:vAlign w:val="center"/>
        </w:tcPr>
        <w:p w14:paraId="76D46A5D" w14:textId="464B1441" w:rsidR="00864EB8" w:rsidRPr="009D4E60" w:rsidRDefault="00864EB8" w:rsidP="00D4388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Logic Design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 xml:space="preserve"> </w:t>
          </w:r>
        </w:p>
      </w:tc>
      <w:tc>
        <w:tcPr>
          <w:tcW w:w="2316" w:type="dxa"/>
          <w:vAlign w:val="center"/>
        </w:tcPr>
        <w:p w14:paraId="4E0179A1" w14:textId="77777777" w:rsidR="00864EB8" w:rsidRPr="009D4E60" w:rsidRDefault="00864EB8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</w:rPr>
            <w:t>12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29A3FB78" w14:textId="77777777" w:rsidR="00864EB8" w:rsidRPr="009D4E60" w:rsidRDefault="00864EB8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0B777C1E" w14:textId="77777777" w:rsidR="00864EB8" w:rsidRDefault="00864EB8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F577A" w14:textId="77777777" w:rsidR="00864EB8" w:rsidRDefault="00864EB8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864EB8" w14:paraId="79818FEE" w14:textId="77777777" w:rsidTr="006646F4">
      <w:trPr>
        <w:trHeight w:hRule="exact" w:val="280"/>
      </w:trPr>
      <w:tc>
        <w:tcPr>
          <w:tcW w:w="6481" w:type="dxa"/>
          <w:vAlign w:val="center"/>
        </w:tcPr>
        <w:p w14:paraId="7C9BA122" w14:textId="77777777" w:rsidR="00864EB8" w:rsidRDefault="00864EB8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7A7BA3F4" w14:textId="77777777" w:rsidR="00864EB8" w:rsidRDefault="00864EB8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744DC9A3" w14:textId="77777777" w:rsidR="00864EB8" w:rsidRDefault="00864E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348FE" w14:textId="77777777" w:rsidR="00864EB8" w:rsidRDefault="00864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C6011" w14:textId="77777777" w:rsidR="00A354C7" w:rsidRDefault="00A354C7">
      <w:r>
        <w:separator/>
      </w:r>
    </w:p>
  </w:footnote>
  <w:footnote w:type="continuationSeparator" w:id="0">
    <w:p w14:paraId="65BA0BD2" w14:textId="77777777" w:rsidR="00A354C7" w:rsidRDefault="00A35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9D27C" w14:textId="77777777" w:rsidR="00864EB8" w:rsidRDefault="00864EB8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C80E" w14:textId="77777777" w:rsidR="00864EB8" w:rsidRDefault="00864EB8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5BACA" w14:textId="77777777" w:rsidR="00864EB8" w:rsidRDefault="00864EB8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2951"/>
    <w:multiLevelType w:val="hybridMultilevel"/>
    <w:tmpl w:val="016E4662"/>
    <w:lvl w:ilvl="0" w:tplc="4FAE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10BF4"/>
    <w:multiLevelType w:val="hybridMultilevel"/>
    <w:tmpl w:val="76D6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51E4A"/>
    <w:multiLevelType w:val="hybridMultilevel"/>
    <w:tmpl w:val="6516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A23"/>
    <w:multiLevelType w:val="multilevel"/>
    <w:tmpl w:val="0F9292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3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665A5261"/>
    <w:multiLevelType w:val="multilevel"/>
    <w:tmpl w:val="4B22A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BED3E25"/>
    <w:multiLevelType w:val="hybridMultilevel"/>
    <w:tmpl w:val="CF3A6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61954"/>
    <w:multiLevelType w:val="hybridMultilevel"/>
    <w:tmpl w:val="CF3A6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7"/>
  </w:num>
  <w:num w:numId="5">
    <w:abstractNumId w:val="5"/>
  </w:num>
  <w:num w:numId="6">
    <w:abstractNumId w:val="18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"/>
  </w:num>
  <w:num w:numId="12">
    <w:abstractNumId w:val="10"/>
  </w:num>
  <w:num w:numId="13">
    <w:abstractNumId w:val="14"/>
  </w:num>
  <w:num w:numId="14">
    <w:abstractNumId w:val="3"/>
  </w:num>
  <w:num w:numId="15">
    <w:abstractNumId w:val="15"/>
  </w:num>
  <w:num w:numId="16">
    <w:abstractNumId w:val="17"/>
  </w:num>
  <w:num w:numId="17">
    <w:abstractNumId w:val="8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07733"/>
    <w:rsid w:val="00010A44"/>
    <w:rsid w:val="00010B44"/>
    <w:rsid w:val="000535AE"/>
    <w:rsid w:val="00076508"/>
    <w:rsid w:val="00081346"/>
    <w:rsid w:val="00087DAE"/>
    <w:rsid w:val="000A7EAF"/>
    <w:rsid w:val="000B1EC4"/>
    <w:rsid w:val="000B4795"/>
    <w:rsid w:val="000D0086"/>
    <w:rsid w:val="000F094E"/>
    <w:rsid w:val="000F5C12"/>
    <w:rsid w:val="000F78ED"/>
    <w:rsid w:val="0011134A"/>
    <w:rsid w:val="0013394C"/>
    <w:rsid w:val="00136C95"/>
    <w:rsid w:val="00142A93"/>
    <w:rsid w:val="0015004A"/>
    <w:rsid w:val="00163F51"/>
    <w:rsid w:val="0016794A"/>
    <w:rsid w:val="0019332A"/>
    <w:rsid w:val="00193560"/>
    <w:rsid w:val="001A1AFB"/>
    <w:rsid w:val="001B1133"/>
    <w:rsid w:val="001C0BD2"/>
    <w:rsid w:val="001D6AF7"/>
    <w:rsid w:val="001E3243"/>
    <w:rsid w:val="0023379E"/>
    <w:rsid w:val="00237B0F"/>
    <w:rsid w:val="00245442"/>
    <w:rsid w:val="002937E3"/>
    <w:rsid w:val="002A7208"/>
    <w:rsid w:val="002E6348"/>
    <w:rsid w:val="0035121E"/>
    <w:rsid w:val="003540DB"/>
    <w:rsid w:val="00360AC2"/>
    <w:rsid w:val="003757EC"/>
    <w:rsid w:val="003C3DCF"/>
    <w:rsid w:val="003C625E"/>
    <w:rsid w:val="003C7549"/>
    <w:rsid w:val="003E109F"/>
    <w:rsid w:val="004159D7"/>
    <w:rsid w:val="00427F63"/>
    <w:rsid w:val="00435573"/>
    <w:rsid w:val="004456D4"/>
    <w:rsid w:val="004525BF"/>
    <w:rsid w:val="00475C6C"/>
    <w:rsid w:val="00482901"/>
    <w:rsid w:val="004953E1"/>
    <w:rsid w:val="004A65DA"/>
    <w:rsid w:val="004B7A28"/>
    <w:rsid w:val="00502E39"/>
    <w:rsid w:val="005317C2"/>
    <w:rsid w:val="00537097"/>
    <w:rsid w:val="00554825"/>
    <w:rsid w:val="00576139"/>
    <w:rsid w:val="00593314"/>
    <w:rsid w:val="00595816"/>
    <w:rsid w:val="005B16D3"/>
    <w:rsid w:val="005B4FE1"/>
    <w:rsid w:val="005B7272"/>
    <w:rsid w:val="005C347C"/>
    <w:rsid w:val="005F2453"/>
    <w:rsid w:val="006246C4"/>
    <w:rsid w:val="006536F9"/>
    <w:rsid w:val="00656F13"/>
    <w:rsid w:val="006646F4"/>
    <w:rsid w:val="00687AD2"/>
    <w:rsid w:val="006F5D89"/>
    <w:rsid w:val="00705E6B"/>
    <w:rsid w:val="00710F38"/>
    <w:rsid w:val="00712E69"/>
    <w:rsid w:val="0071428A"/>
    <w:rsid w:val="00730F27"/>
    <w:rsid w:val="00750073"/>
    <w:rsid w:val="00761F52"/>
    <w:rsid w:val="00792888"/>
    <w:rsid w:val="007C0CA4"/>
    <w:rsid w:val="007C1A05"/>
    <w:rsid w:val="007D40CC"/>
    <w:rsid w:val="007E1149"/>
    <w:rsid w:val="007F086A"/>
    <w:rsid w:val="008300BF"/>
    <w:rsid w:val="00831CD2"/>
    <w:rsid w:val="00855C98"/>
    <w:rsid w:val="00864EB8"/>
    <w:rsid w:val="008A52B9"/>
    <w:rsid w:val="008D3283"/>
    <w:rsid w:val="008D58CF"/>
    <w:rsid w:val="008E10BF"/>
    <w:rsid w:val="008F0426"/>
    <w:rsid w:val="00917CC0"/>
    <w:rsid w:val="00931493"/>
    <w:rsid w:val="00982DE7"/>
    <w:rsid w:val="009A40F5"/>
    <w:rsid w:val="009D451D"/>
    <w:rsid w:val="009D4E60"/>
    <w:rsid w:val="009D5A53"/>
    <w:rsid w:val="009E2091"/>
    <w:rsid w:val="00A354C7"/>
    <w:rsid w:val="00A35642"/>
    <w:rsid w:val="00A54642"/>
    <w:rsid w:val="00A62E8E"/>
    <w:rsid w:val="00A715D6"/>
    <w:rsid w:val="00AB120F"/>
    <w:rsid w:val="00B01EB0"/>
    <w:rsid w:val="00B04A26"/>
    <w:rsid w:val="00B04A6E"/>
    <w:rsid w:val="00B11A5B"/>
    <w:rsid w:val="00B312FF"/>
    <w:rsid w:val="00B4736A"/>
    <w:rsid w:val="00B77803"/>
    <w:rsid w:val="00B77DEA"/>
    <w:rsid w:val="00B8254A"/>
    <w:rsid w:val="00B92A0F"/>
    <w:rsid w:val="00BC62C8"/>
    <w:rsid w:val="00BE7B80"/>
    <w:rsid w:val="00C023CB"/>
    <w:rsid w:val="00C237FF"/>
    <w:rsid w:val="00C309E5"/>
    <w:rsid w:val="00C332BE"/>
    <w:rsid w:val="00C37985"/>
    <w:rsid w:val="00CC214E"/>
    <w:rsid w:val="00CD550F"/>
    <w:rsid w:val="00CE7047"/>
    <w:rsid w:val="00D11669"/>
    <w:rsid w:val="00D268E8"/>
    <w:rsid w:val="00D43883"/>
    <w:rsid w:val="00D53B3C"/>
    <w:rsid w:val="00D704E5"/>
    <w:rsid w:val="00D72C93"/>
    <w:rsid w:val="00D81C6F"/>
    <w:rsid w:val="00DA4F18"/>
    <w:rsid w:val="00DA5926"/>
    <w:rsid w:val="00DB15B2"/>
    <w:rsid w:val="00DC52D1"/>
    <w:rsid w:val="00DD70CE"/>
    <w:rsid w:val="00DE15BA"/>
    <w:rsid w:val="00E3654E"/>
    <w:rsid w:val="00E36AD3"/>
    <w:rsid w:val="00E55D43"/>
    <w:rsid w:val="00E85847"/>
    <w:rsid w:val="00E862AD"/>
    <w:rsid w:val="00EA1F42"/>
    <w:rsid w:val="00EA1FF6"/>
    <w:rsid w:val="00EC338A"/>
    <w:rsid w:val="00ED634B"/>
    <w:rsid w:val="00EE6905"/>
    <w:rsid w:val="00F03BE2"/>
    <w:rsid w:val="00F550C3"/>
    <w:rsid w:val="00F85124"/>
    <w:rsid w:val="00F961B2"/>
    <w:rsid w:val="00FA0AFB"/>
    <w:rsid w:val="00FA46E6"/>
    <w:rsid w:val="00FB0791"/>
    <w:rsid w:val="00FB1785"/>
    <w:rsid w:val="00FB7842"/>
    <w:rsid w:val="00FD0A0A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59C04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0F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1A5B"/>
    <w:pPr>
      <w:tabs>
        <w:tab w:val="left" w:pos="880"/>
        <w:tab w:val="right" w:leader="dot" w:pos="9217"/>
      </w:tabs>
      <w:spacing w:after="100" w:line="480" w:lineRule="auto"/>
      <w:ind w:left="240"/>
    </w:pPr>
  </w:style>
  <w:style w:type="paragraph" w:styleId="Title">
    <w:name w:val="Title"/>
    <w:basedOn w:val="Normal"/>
    <w:link w:val="TitleChar"/>
    <w:qFormat/>
    <w:rsid w:val="00DD70CE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DD70CE"/>
    <w:rPr>
      <w:rFonts w:ascii="Tahoma" w:eastAsia="Times New Roman" w:hAnsi="Tahoma"/>
      <w:b/>
      <w:bCs/>
      <w:sz w:val="28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B04A2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53B3C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167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679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679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679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679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yperlink" Target="https://rosettacode.org/wiki/Four_bit_adde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circuit-diagramz.com/circuit-diagram-calculator-using-logic-gates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D80546-C0DB-4C75-80AA-8F10304B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2101</TotalTime>
  <Pages>20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7555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58</cp:revision>
  <cp:lastPrinted>2019-10-24T08:04:00Z</cp:lastPrinted>
  <dcterms:created xsi:type="dcterms:W3CDTF">2017-08-16T05:19:00Z</dcterms:created>
  <dcterms:modified xsi:type="dcterms:W3CDTF">2019-11-11T10:01:00Z</dcterms:modified>
</cp:coreProperties>
</file>